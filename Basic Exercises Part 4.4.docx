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5B08" w14:textId="76F61011" w:rsidR="009E1926" w:rsidRDefault="003169D9" w:rsidP="00C44534">
      <w:pPr>
        <w:pStyle w:val="Heading1"/>
      </w:pPr>
      <w:r>
        <w:t>Basic</w:t>
      </w:r>
      <w:r w:rsidR="00D054CE">
        <w:t xml:space="preserve"> </w:t>
      </w:r>
      <w:r>
        <w:t>Exercises</w:t>
      </w:r>
      <w:r w:rsidR="00D054CE">
        <w:t xml:space="preserve"> </w:t>
      </w:r>
      <w:r>
        <w:t>Part</w:t>
      </w:r>
      <w:r w:rsidR="00D054CE">
        <w:t xml:space="preserve"> </w:t>
      </w:r>
      <w:r w:rsidR="008C0313">
        <w:t>4</w:t>
      </w:r>
      <w:r w:rsidR="007745F3">
        <w:t>.</w:t>
      </w:r>
      <w:r w:rsidR="00CB1A07">
        <w:t>4</w:t>
      </w:r>
      <w:r w:rsidR="00F14AEB">
        <w:t>.</w:t>
      </w:r>
      <w:r w:rsidR="00D054CE">
        <w:t xml:space="preserve"> </w:t>
      </w:r>
      <w:r w:rsidR="008C0313">
        <w:t>Passing</w:t>
      </w:r>
      <w:r w:rsidR="00D054CE">
        <w:t xml:space="preserve"> </w:t>
      </w:r>
      <w:r w:rsidR="008C0313">
        <w:t>data</w:t>
      </w:r>
      <w:r w:rsidR="00D054CE">
        <w:t xml:space="preserve"> </w:t>
      </w:r>
      <w:r w:rsidR="00F14AEB">
        <w:t>back</w:t>
      </w:r>
      <w:r w:rsidR="00D054CE">
        <w:t xml:space="preserve"> </w:t>
      </w:r>
      <w:r w:rsidR="00C90DD1">
        <w:t>Delegation</w:t>
      </w:r>
    </w:p>
    <w:p w14:paraId="4F4DE25F" w14:textId="274B9A53" w:rsidR="00F14AEB" w:rsidRPr="00F14AEB" w:rsidRDefault="008C0313" w:rsidP="00F14AEB">
      <w:pPr>
        <w:pStyle w:val="Heading2"/>
        <w:jc w:val="center"/>
        <w:rPr>
          <w:rFonts w:ascii="Arial" w:hAnsi="Arial" w:cs="Arial"/>
          <w:sz w:val="36"/>
          <w:szCs w:val="36"/>
        </w:rPr>
      </w:pPr>
      <w:bookmarkStart w:id="0" w:name="OLE_LINK16"/>
      <w:bookmarkStart w:id="1" w:name="OLE_LINK17"/>
      <w:r>
        <w:rPr>
          <w:rFonts w:ascii="Arial" w:hAnsi="Arial" w:cs="Arial"/>
          <w:sz w:val="36"/>
          <w:szCs w:val="36"/>
        </w:rPr>
        <w:t>A</w:t>
      </w:r>
      <w:r w:rsidR="00D054CE">
        <w:rPr>
          <w:rFonts w:ascii="Arial" w:hAnsi="Arial" w:cs="Arial"/>
          <w:sz w:val="36"/>
          <w:szCs w:val="36"/>
        </w:rPr>
        <w:t xml:space="preserve"> </w:t>
      </w:r>
      <w:r w:rsidR="00F14AEB" w:rsidRPr="00F14AEB">
        <w:rPr>
          <w:rFonts w:ascii="Arial" w:hAnsi="Arial" w:cs="Arial"/>
          <w:sz w:val="36"/>
          <w:szCs w:val="36"/>
        </w:rPr>
        <w:sym w:font="Wingdings" w:char="F0DF"/>
      </w:r>
      <w:r w:rsidR="00D054CE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B</w:t>
      </w:r>
    </w:p>
    <w:p w14:paraId="17A0E262" w14:textId="77777777" w:rsidR="00A12A0C" w:rsidRDefault="00A12A0C" w:rsidP="003C61FA">
      <w:pPr>
        <w:pStyle w:val="ListBullet"/>
        <w:numPr>
          <w:ilvl w:val="0"/>
          <w:numId w:val="0"/>
        </w:numPr>
      </w:pPr>
    </w:p>
    <w:p w14:paraId="4111D068" w14:textId="235A446E" w:rsidR="00C90DD1" w:rsidRPr="008C0313" w:rsidRDefault="00C90DD1" w:rsidP="00A12A0C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Delegation,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also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known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C90DD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Delegate</w:t>
      </w:r>
      <w:r w:rsidR="00D054CE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 xml:space="preserve"> </w:t>
      </w:r>
      <w:r w:rsidRPr="00C90DD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pattern</w:t>
      </w:r>
      <w:r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must-have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any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iOS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developer’s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tool.</w:t>
      </w:r>
    </w:p>
    <w:p w14:paraId="1219901D" w14:textId="20132578" w:rsidR="00A12A0C" w:rsidRPr="004B7758" w:rsidRDefault="00C90DD1" w:rsidP="00A12A0C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What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Delegation?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According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Apple’s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official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definition: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“Delegation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is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design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pattern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that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enables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class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hand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off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(“or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delegate”)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some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of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its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responsibilities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an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instance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of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another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class</w:t>
      </w:r>
      <w:r>
        <w:rPr>
          <w:rFonts w:ascii="Arial" w:hAnsi="Arial" w:cs="Arial"/>
          <w:i/>
          <w:iCs/>
          <w:sz w:val="22"/>
          <w:szCs w:val="22"/>
          <w:shd w:val="clear" w:color="auto" w:fill="FFFFFF"/>
        </w:rPr>
        <w:t>.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This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design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pattern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is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 w:rsidRPr="00C90DD1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implemen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t</w:t>
      </w:r>
      <w:r w:rsidR="00B40170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ed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by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defining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protocol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that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encapsulates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delegated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responsibilities,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such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that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conforming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type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(known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as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delegate)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is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guaranteed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provide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functionality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that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has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been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>delegated.</w:t>
      </w:r>
      <w:r w:rsidR="00D054CE">
        <w:rPr>
          <w:rFonts w:ascii="Arial" w:hAnsi="Arial" w:cs="Arial"/>
          <w:b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shd w:val="clear" w:color="auto" w:fill="FFFFFF"/>
        </w:rPr>
        <w:t>Delegation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shd w:val="clear" w:color="auto" w:fill="FFFFFF"/>
        </w:rPr>
        <w:t>can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shd w:val="clear" w:color="auto" w:fill="FFFFFF"/>
        </w:rPr>
        <w:t>be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shd w:val="clear" w:color="auto" w:fill="FFFFFF"/>
        </w:rPr>
        <w:t>used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shd w:val="clear" w:color="auto" w:fill="FFFFFF"/>
        </w:rPr>
        <w:t>respond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shd w:val="clear" w:color="auto" w:fill="FFFFFF"/>
        </w:rPr>
        <w:t>particular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action,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or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retrieve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data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from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an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external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source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without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needing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know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underlying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type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of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that</w:t>
      </w:r>
      <w:r w:rsidR="00D054CE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="00B40170">
        <w:rPr>
          <w:rFonts w:ascii="Arial" w:hAnsi="Arial" w:cs="Arial"/>
          <w:i/>
          <w:iCs/>
          <w:sz w:val="22"/>
          <w:szCs w:val="22"/>
          <w:shd w:val="clear" w:color="auto" w:fill="FFFFFF"/>
        </w:rPr>
        <w:t>source</w:t>
      </w:r>
      <w:r w:rsidRPr="00C90DD1">
        <w:rPr>
          <w:rFonts w:ascii="Arial" w:hAnsi="Arial" w:cs="Arial"/>
          <w:i/>
          <w:iCs/>
          <w:sz w:val="22"/>
          <w:szCs w:val="22"/>
          <w:shd w:val="clear" w:color="auto" w:fill="FFFFFF"/>
        </w:rPr>
        <w:t>”</w:t>
      </w:r>
      <w:r w:rsidR="00F14AEB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25418B24" w14:textId="2A0F36C9" w:rsidR="004B7758" w:rsidRPr="00F14AEB" w:rsidRDefault="00C90DD1" w:rsidP="00A12A0C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Let’s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break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down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>
        <w:rPr>
          <w:rFonts w:ascii="Arial" w:hAnsi="Arial" w:cs="Arial"/>
          <w:sz w:val="22"/>
          <w:szCs w:val="22"/>
          <w:shd w:val="clear" w:color="auto" w:fill="FFFFFF"/>
        </w:rPr>
        <w:t>with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>
        <w:rPr>
          <w:rFonts w:ascii="Arial" w:hAnsi="Arial" w:cs="Arial"/>
          <w:sz w:val="22"/>
          <w:szCs w:val="22"/>
          <w:shd w:val="clear" w:color="auto" w:fill="FFFFFF"/>
        </w:rPr>
        <w:t>real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>
        <w:rPr>
          <w:rFonts w:ascii="Arial" w:hAnsi="Arial" w:cs="Arial"/>
          <w:sz w:val="22"/>
          <w:szCs w:val="22"/>
          <w:shd w:val="clear" w:color="auto" w:fill="FFFFFF"/>
        </w:rPr>
        <w:t>code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>
        <w:rPr>
          <w:rFonts w:ascii="Arial" w:hAnsi="Arial" w:cs="Arial"/>
          <w:sz w:val="22"/>
          <w:szCs w:val="22"/>
          <w:shd w:val="clear" w:color="auto" w:fill="FFFFFF"/>
        </w:rPr>
        <w:t>example</w:t>
      </w:r>
      <w:r w:rsidR="00F14AEB">
        <w:rPr>
          <w:rFonts w:ascii="Arial" w:hAnsi="Arial" w:cs="Arial"/>
          <w:sz w:val="22"/>
          <w:szCs w:val="22"/>
          <w:shd w:val="clear" w:color="auto" w:fill="FFFFFF"/>
        </w:rPr>
        <w:t>:</w:t>
      </w:r>
    </w:p>
    <w:p w14:paraId="0F4EE2EF" w14:textId="74CE57BD" w:rsidR="00B40170" w:rsidRPr="00BA4490" w:rsidRDefault="00BA4490" w:rsidP="00BA4490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You’ve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all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probably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used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delegation.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would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be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hard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no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iOS.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Think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UIViewController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that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you’ve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shd w:val="clear" w:color="auto" w:fill="FFFFFF"/>
        </w:rPr>
        <w:t>subclassed</w:t>
      </w:r>
      <w:proofErr w:type="spellEnd"/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(call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DC6CD1"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ViewController</w:t>
      </w:r>
      <w:r>
        <w:rPr>
          <w:rFonts w:ascii="Arial" w:hAnsi="Arial" w:cs="Arial"/>
          <w:sz w:val="22"/>
          <w:szCs w:val="22"/>
          <w:shd w:val="clear" w:color="auto" w:fill="FFFFFF"/>
        </w:rPr>
        <w:t>)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manage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UICollectionView</w:t>
      </w:r>
      <w:r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ViewController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includes.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UICollectionView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instance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(call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collectionView</w:t>
      </w:r>
      <w:r>
        <w:rPr>
          <w:rFonts w:ascii="Arial" w:hAnsi="Arial" w:cs="Arial"/>
          <w:sz w:val="22"/>
          <w:szCs w:val="22"/>
          <w:shd w:val="clear" w:color="auto" w:fill="FFFFFF"/>
        </w:rPr>
        <w:t>).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set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collectionView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shd w:val="clear" w:color="auto" w:fill="FFFFFF"/>
        </w:rPr>
        <w:t>instace’s</w:t>
      </w:r>
      <w:proofErr w:type="spellEnd"/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delegate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property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self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self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DC6CD1"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ViewController</w:t>
      </w:r>
      <w:r w:rsidR="00B40170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60DFE220" w14:textId="7D145193" w:rsidR="00BA4490" w:rsidRPr="00BA4490" w:rsidRDefault="00DC6CD1" w:rsidP="00BA4490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ViewController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adopts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UICollectionViewDelegate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protocol.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delegate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ViewController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conform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UICollectionViewDelegate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protocol,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ViewController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implements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methods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like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“</w:t>
      </w:r>
      <w:r w:rsidR="00BA4490"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didSelectItemAt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A4490"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indexPath</w:t>
      </w:r>
      <w:r w:rsidR="00BA4490">
        <w:rPr>
          <w:rFonts w:ascii="Arial" w:hAnsi="Arial" w:cs="Arial"/>
          <w:sz w:val="22"/>
          <w:szCs w:val="22"/>
          <w:shd w:val="clear" w:color="auto" w:fill="FFFFFF"/>
        </w:rPr>
        <w:t>”.</w:t>
      </w:r>
    </w:p>
    <w:p w14:paraId="00291327" w14:textId="79F58817" w:rsidR="00BA4490" w:rsidRDefault="00BA4490" w:rsidP="00BA4490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By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implementing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that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method,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DC6CD1"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ViewController</w:t>
      </w:r>
      <w:r w:rsidR="00DC6CD1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gets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informed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taps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on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UICollectionViewCell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objects.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When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cell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tapped,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DC6CD1"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ViewController</w:t>
      </w:r>
      <w:r w:rsidR="00DC6CD1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implementation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didSelectViewCell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called.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get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define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body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didSelectItemAt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method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so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that,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example,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when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cell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tapped,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can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visually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highlight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cell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perform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some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application-specific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logic.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collectionView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has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delegated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responsibility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handling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taps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on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UICollectionViewCell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objects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DC6CD1" w:rsidRPr="00DC6CD1">
        <w:rPr>
          <w:rStyle w:val="hljs-type"/>
          <w:rFonts w:ascii="Menlo" w:eastAsia="Times New Roman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en-US"/>
        </w:rPr>
        <w:t>ViewController</w:t>
      </w:r>
      <w:r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5C6198A4" w14:textId="57A4C30E" w:rsidR="002F5989" w:rsidRDefault="00BA4490" w:rsidP="00BA4490">
      <w:pPr>
        <w:pStyle w:val="ListBullet"/>
        <w:shd w:val="clear" w:color="auto" w:fill="FFFFFF"/>
        <w:spacing w:after="300" w:line="384" w:lineRule="atLeast"/>
        <w:rPr>
          <w:rFonts w:ascii="Arial" w:hAnsi="Arial" w:cs="Arial"/>
          <w:sz w:val="22"/>
          <w:szCs w:val="22"/>
          <w:shd w:val="clear" w:color="auto" w:fill="FFFFFF"/>
        </w:rPr>
      </w:pPr>
      <w:r w:rsidRPr="00BA4490">
        <w:rPr>
          <w:rFonts w:ascii="Arial" w:hAnsi="Arial" w:cs="Arial"/>
          <w:sz w:val="22"/>
          <w:szCs w:val="22"/>
          <w:shd w:val="clear" w:color="auto" w:fill="FFFFFF"/>
        </w:rPr>
        <w:t>That’s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quite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complex.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Think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about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delegation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in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real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world.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Imagine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I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are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part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team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that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delivers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chocolate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cookies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an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event.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You’re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in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charge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baking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cookies,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delegate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making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cookie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dough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me.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Once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I’m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gramStart"/>
      <w:r w:rsidRPr="00BA4490">
        <w:rPr>
          <w:rFonts w:ascii="Arial" w:hAnsi="Arial" w:cs="Arial"/>
          <w:sz w:val="22"/>
          <w:szCs w:val="22"/>
          <w:shd w:val="clear" w:color="auto" w:fill="FFFFFF"/>
        </w:rPr>
        <w:t>done</w:t>
      </w:r>
      <w:proofErr w:type="gramEnd"/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I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give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cookie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dough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you,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so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can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use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it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bake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A4490">
        <w:rPr>
          <w:rFonts w:ascii="Arial" w:hAnsi="Arial" w:cs="Arial"/>
          <w:sz w:val="22"/>
          <w:szCs w:val="22"/>
          <w:shd w:val="clear" w:color="auto" w:fill="FFFFFF"/>
        </w:rPr>
        <w:t>cookies.</w:t>
      </w:r>
    </w:p>
    <w:p w14:paraId="5F2641BB" w14:textId="05DEE3E1" w:rsidR="002F5989" w:rsidRPr="002F5989" w:rsidRDefault="00BA4490" w:rsidP="002F5989">
      <w:pPr>
        <w:pStyle w:val="ListBullet"/>
        <w:numPr>
          <w:ilvl w:val="1"/>
          <w:numId w:val="3"/>
        </w:numPr>
        <w:shd w:val="clear" w:color="auto" w:fill="FFFFFF"/>
        <w:spacing w:after="300" w:line="384" w:lineRule="atLeast"/>
        <w:rPr>
          <w:rFonts w:ascii="Arial" w:hAnsi="Arial" w:cs="Arial"/>
          <w:sz w:val="22"/>
          <w:szCs w:val="22"/>
          <w:shd w:val="clear" w:color="auto" w:fill="FFFFFF"/>
        </w:rPr>
      </w:pPr>
      <w:r w:rsidRPr="002F5989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few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key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points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stand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out:</w:t>
      </w:r>
    </w:p>
    <w:p w14:paraId="30DB8EDE" w14:textId="1D09EE35" w:rsidR="002F5989" w:rsidRPr="002F5989" w:rsidRDefault="00BA4490" w:rsidP="002F5989">
      <w:pPr>
        <w:pStyle w:val="ListBullet"/>
        <w:numPr>
          <w:ilvl w:val="2"/>
          <w:numId w:val="3"/>
        </w:numPr>
        <w:shd w:val="clear" w:color="auto" w:fill="FFFFFF"/>
        <w:spacing w:after="300" w:line="384" w:lineRule="atLeast"/>
        <w:rPr>
          <w:rFonts w:ascii="Arial" w:hAnsi="Arial" w:cs="Arial"/>
          <w:sz w:val="22"/>
          <w:szCs w:val="22"/>
          <w:shd w:val="clear" w:color="auto" w:fill="FFFFFF"/>
        </w:rPr>
      </w:pPr>
      <w:r w:rsidRPr="002F5989">
        <w:rPr>
          <w:rFonts w:ascii="Arial" w:hAnsi="Arial" w:cs="Arial"/>
          <w:sz w:val="22"/>
          <w:szCs w:val="22"/>
          <w:shd w:val="clear" w:color="auto" w:fill="FFFFFF"/>
        </w:rPr>
        <w:lastRenderedPageBreak/>
        <w:t>You’re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in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charge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making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cookies,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delegate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creating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cookie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dough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me</w:t>
      </w:r>
    </w:p>
    <w:p w14:paraId="4218C808" w14:textId="59884848" w:rsidR="002F5989" w:rsidRDefault="00BA4490" w:rsidP="002F5989">
      <w:pPr>
        <w:pStyle w:val="ListBullet"/>
        <w:numPr>
          <w:ilvl w:val="2"/>
          <w:numId w:val="3"/>
        </w:numPr>
        <w:shd w:val="clear" w:color="auto" w:fill="FFFFFF"/>
        <w:spacing w:after="300" w:line="384" w:lineRule="atLeast"/>
        <w:rPr>
          <w:rFonts w:ascii="Arial" w:hAnsi="Arial" w:cs="Arial"/>
          <w:sz w:val="22"/>
          <w:szCs w:val="22"/>
          <w:shd w:val="clear" w:color="auto" w:fill="FFFFFF"/>
        </w:rPr>
      </w:pPr>
      <w:r w:rsidRPr="002F5989"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could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say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that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making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cookies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your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responsibility,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you’re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handing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off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that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responsibility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me</w:t>
      </w:r>
    </w:p>
    <w:p w14:paraId="417C4CBF" w14:textId="3EA119D9" w:rsidR="00BA4490" w:rsidRPr="002F5989" w:rsidRDefault="00BA4490" w:rsidP="002F5989">
      <w:pPr>
        <w:pStyle w:val="ListBullet"/>
        <w:numPr>
          <w:ilvl w:val="2"/>
          <w:numId w:val="3"/>
        </w:numPr>
        <w:shd w:val="clear" w:color="auto" w:fill="FFFFFF"/>
        <w:spacing w:after="300" w:line="384" w:lineRule="atLeast"/>
        <w:rPr>
          <w:rFonts w:ascii="Arial" w:hAnsi="Arial" w:cs="Arial"/>
          <w:sz w:val="22"/>
          <w:szCs w:val="22"/>
          <w:shd w:val="clear" w:color="auto" w:fill="FFFFFF"/>
        </w:rPr>
      </w:pPr>
      <w:r w:rsidRPr="002F5989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it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goes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two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ways: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I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give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cookie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dough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once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I’m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done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with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my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delegated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task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It’s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not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much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different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in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Swift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F5989">
        <w:rPr>
          <w:rFonts w:ascii="Arial" w:hAnsi="Arial" w:cs="Arial"/>
          <w:sz w:val="22"/>
          <w:szCs w:val="22"/>
          <w:shd w:val="clear" w:color="auto" w:fill="FFFFFF"/>
        </w:rPr>
        <w:t>programming!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One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class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gramStart"/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delegates</w:t>
      </w:r>
      <w:proofErr w:type="gramEnd"/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task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another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class,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handling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off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some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its</w:t>
      </w:r>
      <w:r w:rsidR="00D054C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F5989" w:rsidRPr="002F5989">
        <w:rPr>
          <w:rFonts w:ascii="Arial" w:hAnsi="Arial" w:cs="Arial"/>
          <w:sz w:val="22"/>
          <w:szCs w:val="22"/>
          <w:shd w:val="clear" w:color="auto" w:fill="FFFFFF"/>
        </w:rPr>
        <w:t>responsibilities.</w:t>
      </w:r>
    </w:p>
    <w:p w14:paraId="520C182F" w14:textId="784892EC" w:rsidR="00BA4490" w:rsidRDefault="002F5989" w:rsidP="00BA4490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Requirement: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protocol.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order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write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sample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code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implementing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delegation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design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pattern,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“protocol”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needed.</w:t>
      </w:r>
    </w:p>
    <w:p w14:paraId="58DCF0E0" w14:textId="23322C97" w:rsidR="00BA4490" w:rsidRDefault="002F5989" w:rsidP="0069281F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Remember,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protocol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defines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blueprint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methods,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properties,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other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requirements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suit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particular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task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piece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functionality.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protocol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can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then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adopted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class,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structure,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enumeration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provide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actual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implementation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those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requirements.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type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satisfies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requirements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protocol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said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conform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</w:t>
      </w:r>
      <w:r w:rsidR="00D054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protocol.</w:t>
      </w:r>
    </w:p>
    <w:p w14:paraId="56E567DC" w14:textId="77777777" w:rsidR="0069281F" w:rsidRPr="0069281F" w:rsidRDefault="0069281F" w:rsidP="0069281F">
      <w:pPr>
        <w:pStyle w:val="ListBullet"/>
        <w:numPr>
          <w:ilvl w:val="0"/>
          <w:numId w:val="0"/>
        </w:numPr>
        <w:ind w:left="432" w:hanging="432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479679CB" w14:textId="3ABA09DD" w:rsidR="00A12A0C" w:rsidRPr="00C44534" w:rsidRDefault="00A45937" w:rsidP="002E0153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2E0153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904C87">
        <w:rPr>
          <w:rStyle w:val="Strong"/>
          <w:rFonts w:ascii="Consolas" w:hAnsi="Consolas" w:cs="Consolas"/>
          <w:color w:val="282828"/>
          <w:sz w:val="24"/>
        </w:rPr>
        <w:t>1</w:t>
      </w:r>
      <w:r w:rsidR="00D054CE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Create</w:t>
      </w:r>
      <w:r w:rsidR="00D054CE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a</w:t>
      </w:r>
      <w:r w:rsidR="00D054CE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new</w:t>
      </w:r>
      <w:r w:rsidR="00D054CE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project</w:t>
      </w:r>
    </w:p>
    <w:p w14:paraId="7A2037D3" w14:textId="5AB5989A" w:rsidR="00A12A0C" w:rsidRPr="00AC2C94" w:rsidRDefault="00AC2C94" w:rsidP="00AC2C94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  <w:r>
        <w:rPr>
          <w:rFonts w:ascii="Arial" w:hAnsi="Arial" w:cs="Arial"/>
          <w:color w:val="14171A"/>
          <w:sz w:val="22"/>
          <w:szCs w:val="22"/>
        </w:rPr>
        <w:t>Create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basic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Single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View</w:t>
      </w:r>
      <w:r w:rsidR="004B7758">
        <w:rPr>
          <w:rFonts w:ascii="Arial" w:hAnsi="Arial" w:cs="Arial"/>
          <w:color w:val="14171A"/>
          <w:sz w:val="22"/>
          <w:szCs w:val="22"/>
        </w:rPr>
        <w:t>.</w:t>
      </w:r>
      <w:bookmarkEnd w:id="0"/>
      <w:bookmarkEnd w:id="1"/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We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will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create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a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new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project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on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each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approach,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so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we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only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going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to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write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the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steps</w:t>
      </w:r>
      <w:r w:rsidR="00D054CE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once.</w:t>
      </w:r>
    </w:p>
    <w:p w14:paraId="20AA271B" w14:textId="134FC4B7" w:rsidR="003169D9" w:rsidRPr="00C44534" w:rsidRDefault="00A45937" w:rsidP="002E0153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3169D9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F3461C">
        <w:rPr>
          <w:rStyle w:val="Strong"/>
          <w:rFonts w:ascii="Consolas" w:hAnsi="Consolas" w:cs="Consolas"/>
          <w:color w:val="282828"/>
          <w:sz w:val="24"/>
        </w:rPr>
        <w:t>2</w:t>
      </w:r>
      <w:r w:rsidR="00D054CE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F5989">
        <w:rPr>
          <w:rStyle w:val="Strong"/>
          <w:rFonts w:ascii="Consolas" w:hAnsi="Consolas" w:cs="Consolas"/>
          <w:color w:val="282828"/>
          <w:sz w:val="24"/>
        </w:rPr>
        <w:t>Defining</w:t>
      </w:r>
      <w:r w:rsidR="00D054CE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F5989">
        <w:rPr>
          <w:rStyle w:val="Strong"/>
          <w:rFonts w:ascii="Consolas" w:hAnsi="Consolas" w:cs="Consolas"/>
          <w:color w:val="282828"/>
          <w:sz w:val="24"/>
        </w:rPr>
        <w:t>a</w:t>
      </w:r>
      <w:r w:rsidR="00D054CE">
        <w:rPr>
          <w:rStyle w:val="Strong"/>
          <w:rFonts w:ascii="Consolas" w:hAnsi="Consolas" w:cs="Consolas"/>
          <w:color w:val="282828"/>
          <w:sz w:val="24"/>
        </w:rPr>
        <w:t>nd creating a delegate</w:t>
      </w:r>
    </w:p>
    <w:p w14:paraId="462C33CE" w14:textId="1CECA369" w:rsidR="00DB6216" w:rsidRPr="00DB6216" w:rsidRDefault="002F5989" w:rsidP="00DB621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Continue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with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cookie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example,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let’s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create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struct</w:t>
      </w:r>
      <w:r w:rsidR="00DB6216" w:rsidRPr="00DB6216">
        <w:rPr>
          <w:rFonts w:ascii="Arial" w:hAnsi="Arial" w:cs="Arial"/>
          <w:color w:val="333333"/>
          <w:sz w:val="22"/>
          <w:szCs w:val="22"/>
        </w:rPr>
        <w:t>.</w:t>
      </w:r>
    </w:p>
    <w:p w14:paraId="611A6B20" w14:textId="2315A225" w:rsidR="00DB6216" w:rsidRPr="00DB6216" w:rsidRDefault="002F5989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struct</w:t>
      </w:r>
      <w:r w:rsidR="00D054CE">
        <w:rPr>
          <w:rStyle w:val="hljs-class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Cookie</w:t>
      </w:r>
      <w:r w:rsidR="00D054CE">
        <w:rPr>
          <w:rStyle w:val="hljs-class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 w:rsidR="00DB6216"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{</w:t>
      </w:r>
    </w:p>
    <w:p w14:paraId="4D8C825E" w14:textId="26D99866" w:rsidR="00DB6216" w:rsidRDefault="002F5989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ab/>
      </w:r>
      <w:r w:rsidR="00DB6216" w:rsidRPr="00DB6216"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var</w:t>
      </w:r>
      <w:r w:rsidR="00D054CE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size</w:t>
      </w:r>
      <w:r w:rsidR="00DB6216"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:</w:t>
      </w:r>
      <w:r w:rsidR="00D054CE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</w:rPr>
        <w:t>Int</w:t>
      </w:r>
      <w:r w:rsidR="00D054CE"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</w:rPr>
        <w:t xml:space="preserve"> </w:t>
      </w:r>
      <w:r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</w:rPr>
        <w:t>=</w:t>
      </w:r>
      <w:r w:rsidR="00D054CE"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</w:rPr>
        <w:t xml:space="preserve"> </w:t>
      </w:r>
      <w:r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</w:rPr>
        <w:t>5</w:t>
      </w:r>
    </w:p>
    <w:p w14:paraId="37C6366B" w14:textId="072D966A" w:rsidR="002F5989" w:rsidRPr="002F5989" w:rsidRDefault="002F5989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6943A4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ab/>
      </w:r>
      <w:r w:rsidRPr="00DB6216"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var</w:t>
      </w:r>
      <w:r w:rsidR="00D054CE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hasChocoChips</w:t>
      </w:r>
      <w:proofErr w:type="spellEnd"/>
      <w:r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:</w:t>
      </w:r>
      <w:r w:rsidR="00D054CE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</w:rPr>
        <w:t>Bool</w:t>
      </w:r>
      <w:r w:rsidR="00D054CE"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</w:rPr>
        <w:t xml:space="preserve"> </w:t>
      </w:r>
      <w:r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</w:rPr>
        <w:t>=</w:t>
      </w:r>
      <w:r w:rsidR="00D054CE"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false</w:t>
      </w:r>
    </w:p>
    <w:p w14:paraId="19BAA38B" w14:textId="77777777" w:rsidR="00DB6216" w:rsidRPr="00DB6216" w:rsidRDefault="00DB6216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}</w:t>
      </w:r>
    </w:p>
    <w:p w14:paraId="2820DA53" w14:textId="5F016189" w:rsidR="00DB6216" w:rsidRPr="00DB6216" w:rsidRDefault="00DB6216" w:rsidP="00DB621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 w:rsidRPr="00DB6216">
        <w:rPr>
          <w:rFonts w:ascii="Arial" w:hAnsi="Arial" w:cs="Arial"/>
          <w:color w:val="333333"/>
          <w:sz w:val="22"/>
          <w:szCs w:val="22"/>
        </w:rPr>
        <w:t>Then,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 w:rsidR="002F5989">
        <w:rPr>
          <w:rFonts w:ascii="Arial" w:hAnsi="Arial" w:cs="Arial"/>
          <w:color w:val="333333"/>
          <w:sz w:val="22"/>
          <w:szCs w:val="22"/>
        </w:rPr>
        <w:t>define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 w:rsidR="002F5989">
        <w:rPr>
          <w:rFonts w:ascii="Arial" w:hAnsi="Arial" w:cs="Arial"/>
          <w:color w:val="333333"/>
          <w:sz w:val="22"/>
          <w:szCs w:val="22"/>
        </w:rPr>
        <w:t>a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 w:rsidR="002F5989">
        <w:rPr>
          <w:rFonts w:ascii="Arial" w:hAnsi="Arial" w:cs="Arial"/>
          <w:color w:val="333333"/>
          <w:sz w:val="22"/>
          <w:szCs w:val="22"/>
        </w:rPr>
        <w:t>class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 w:rsidR="002F5989">
        <w:rPr>
          <w:rFonts w:ascii="Arial" w:hAnsi="Arial" w:cs="Arial"/>
          <w:color w:val="333333"/>
          <w:sz w:val="22"/>
          <w:szCs w:val="22"/>
        </w:rPr>
        <w:t>called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 </w:t>
      </w:r>
      <w:r w:rsidR="002F5989"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  <w:shd w:val="clear" w:color="auto" w:fill="F9F9F9"/>
        </w:rPr>
        <w:t>Bakery</w:t>
      </w:r>
      <w:proofErr w:type="gramEnd"/>
      <w:r w:rsidRPr="00DB6216">
        <w:rPr>
          <w:rFonts w:ascii="Arial" w:hAnsi="Arial" w:cs="Arial"/>
          <w:color w:val="333333"/>
          <w:sz w:val="22"/>
          <w:szCs w:val="22"/>
        </w:rPr>
        <w:t>:</w:t>
      </w:r>
    </w:p>
    <w:p w14:paraId="00A1D6F2" w14:textId="1DBA9E0D" w:rsidR="002F5989" w:rsidRPr="002F5989" w:rsidRDefault="002F5989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ljs-keyword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class</w:t>
      </w:r>
      <w:r w:rsidR="00D054CE">
        <w:rPr>
          <w:rStyle w:val="hljs-function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Bakery</w:t>
      </w:r>
      <w:r w:rsidR="00D054CE"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 xml:space="preserve"> </w:t>
      </w:r>
      <w:r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{</w:t>
      </w:r>
    </w:p>
    <w:p w14:paraId="17B44D79" w14:textId="78457AC5" w:rsidR="00DB6216" w:rsidRDefault="002F5989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lastRenderedPageBreak/>
        <w:tab/>
      </w:r>
      <w:proofErr w:type="spellStart"/>
      <w:r w:rsidR="00DB6216" w:rsidRPr="00DB6216"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func</w:t>
      </w:r>
      <w:proofErr w:type="spellEnd"/>
      <w:r w:rsidR="00D054CE">
        <w:rPr>
          <w:rStyle w:val="hljs-function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makeCookie</w:t>
      </w:r>
      <w:r w:rsidR="00DB6216" w:rsidRPr="00DB6216">
        <w:rPr>
          <w:rStyle w:val="hljs-params"/>
          <w:rFonts w:ascii="Menlo" w:hAnsi="Menlo" w:cs="Menlo"/>
          <w:color w:val="6943A4"/>
          <w:sz w:val="22"/>
          <w:szCs w:val="22"/>
          <w:bdr w:val="none" w:sz="0" w:space="0" w:color="auto" w:frame="1"/>
        </w:rPr>
        <w:t>(</w:t>
      </w:r>
      <w:proofErr w:type="gramEnd"/>
      <w:r w:rsidR="00DB6216" w:rsidRPr="00DB6216">
        <w:rPr>
          <w:rStyle w:val="hljs-params"/>
          <w:rFonts w:ascii="Menlo" w:hAnsi="Menlo" w:cs="Menlo"/>
          <w:color w:val="6943A4"/>
          <w:sz w:val="22"/>
          <w:szCs w:val="22"/>
          <w:bdr w:val="none" w:sz="0" w:space="0" w:color="auto" w:frame="1"/>
        </w:rPr>
        <w:t>)</w:t>
      </w:r>
      <w:r w:rsidR="00D054CE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 w:rsidR="00DB6216"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{</w:t>
      </w:r>
    </w:p>
    <w:p w14:paraId="4F430742" w14:textId="5C9DD47C" w:rsidR="002F5989" w:rsidRPr="00DB6216" w:rsidRDefault="002F5989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ab/>
      </w:r>
      <w:proofErr w:type="spellStart"/>
      <w:proofErr w:type="gramStart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cookie.size</w:t>
      </w:r>
      <w:proofErr w:type="spellEnd"/>
      <w:proofErr w:type="gramEnd"/>
      <w:r w:rsidR="00D054CE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=</w:t>
      </w:r>
      <w:r w:rsidR="00D054CE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6</w:t>
      </w:r>
    </w:p>
    <w:p w14:paraId="2E88E535" w14:textId="187801DF" w:rsidR="002F5989" w:rsidRDefault="002F5989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ab/>
      </w:r>
      <w:proofErr w:type="spellStart"/>
      <w:proofErr w:type="gramStart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cookie.hasChocoChips</w:t>
      </w:r>
      <w:proofErr w:type="spellEnd"/>
      <w:proofErr w:type="gramEnd"/>
      <w:r w:rsidR="00D054CE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=</w:t>
      </w:r>
      <w:r w:rsidR="00D054CE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true</w:t>
      </w:r>
    </w:p>
    <w:p w14:paraId="1DDACFB1" w14:textId="264E8D21" w:rsidR="002F5989" w:rsidRDefault="002F5989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ab/>
      </w:r>
      <w:r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}</w:t>
      </w:r>
    </w:p>
    <w:p w14:paraId="36D978AB" w14:textId="772D3F1A" w:rsidR="00DB6216" w:rsidRPr="00DB6216" w:rsidRDefault="00DB6216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}</w:t>
      </w:r>
    </w:p>
    <w:p w14:paraId="799CDC06" w14:textId="10E0E492" w:rsidR="008E056D" w:rsidRDefault="008E056D" w:rsidP="00DB621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The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Bakery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class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has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function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called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makeCookie(</w:t>
      </w:r>
      <w:proofErr w:type="gramEnd"/>
      <w:r>
        <w:rPr>
          <w:rFonts w:ascii="Arial" w:hAnsi="Arial" w:cs="Arial"/>
          <w:color w:val="333333"/>
          <w:sz w:val="22"/>
          <w:szCs w:val="22"/>
        </w:rPr>
        <w:t>)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that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creates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cookie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with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Cookie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struct,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and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sets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some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of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its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properties.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At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this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point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want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to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sell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cookies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in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three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different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ways: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1)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In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bakery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shop;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2)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on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bakery’s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website;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3)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wholesale,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to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cookie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distributors.</w:t>
      </w:r>
    </w:p>
    <w:p w14:paraId="1003D17C" w14:textId="0F659A1A" w:rsidR="008E056D" w:rsidRDefault="008E056D" w:rsidP="00DB621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Selling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cookies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isn’t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bakery’s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responsibility,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but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delivering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cookies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is.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So,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need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way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to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deliver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cookies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once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they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are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baked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without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coding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all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that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into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Bakery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class.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That’s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where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delegation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comes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in!.</w:t>
      </w:r>
      <w:proofErr w:type="gramEnd"/>
    </w:p>
    <w:p w14:paraId="3273B678" w14:textId="442F0704" w:rsidR="008E056D" w:rsidRPr="008E056D" w:rsidRDefault="008E056D" w:rsidP="008E056D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First,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we’re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defining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protocol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that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will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encapsulate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responsibilities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that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we’re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handing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off.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Like</w:t>
      </w:r>
      <w:r w:rsidR="00D054C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this:</w:t>
      </w:r>
    </w:p>
    <w:p w14:paraId="1C2BF29C" w14:textId="07521CEE" w:rsidR="008E056D" w:rsidRPr="008E056D" w:rsidRDefault="008E056D" w:rsidP="008E056D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 w:rsidRPr="008E056D">
        <w:rPr>
          <w:rFonts w:ascii="Menlo" w:hAnsi="Menlo" w:cs="Menlo"/>
          <w:color w:val="AA0D91"/>
          <w:sz w:val="21"/>
          <w:szCs w:val="21"/>
          <w:bdr w:val="none" w:sz="0" w:space="0" w:color="auto" w:frame="1"/>
        </w:rPr>
        <w:t>protocol</w:t>
      </w:r>
      <w:r w:rsid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8E056D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BakeryDelegate</w:t>
      </w:r>
      <w:r w:rsid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8E056D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{</w:t>
      </w:r>
    </w:p>
    <w:p w14:paraId="5D071C6B" w14:textId="5780F772" w:rsidR="008E056D" w:rsidRPr="008E056D" w:rsidRDefault="00D054CE" w:rsidP="008E056D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spellStart"/>
      <w:r w:rsidR="008E056D" w:rsidRPr="008E056D">
        <w:rPr>
          <w:rFonts w:ascii="Menlo" w:hAnsi="Menlo" w:cs="Menlo"/>
          <w:color w:val="AA0D91"/>
          <w:sz w:val="21"/>
          <w:szCs w:val="21"/>
          <w:bdr w:val="none" w:sz="0" w:space="0" w:color="auto" w:frame="1"/>
        </w:rPr>
        <w:t>func</w:t>
      </w:r>
      <w:proofErr w:type="spellEnd"/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proofErr w:type="gramStart"/>
      <w:r w:rsidR="008E056D" w:rsidRPr="008E056D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cookieWasBaked(</w:t>
      </w:r>
      <w:proofErr w:type="gramEnd"/>
      <w:r w:rsidR="008E056D" w:rsidRPr="008E056D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_</w:t>
      </w:r>
      <w:r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 xml:space="preserve"> </w:t>
      </w:r>
      <w:r w:rsidR="008E056D" w:rsidRPr="008E056D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cookie:</w:t>
      </w:r>
      <w:r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 xml:space="preserve"> </w:t>
      </w:r>
      <w:r w:rsidR="008E056D" w:rsidRPr="008E056D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Cookie)</w:t>
      </w:r>
    </w:p>
    <w:p w14:paraId="74DA153A" w14:textId="77777777" w:rsidR="008E056D" w:rsidRPr="008E056D" w:rsidRDefault="008E056D" w:rsidP="008E056D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 w:rsidRPr="008E056D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}</w:t>
      </w:r>
    </w:p>
    <w:p w14:paraId="6D6D4289" w14:textId="6689069A" w:rsidR="008E056D" w:rsidRPr="008E056D" w:rsidRDefault="008E056D" w:rsidP="008E056D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7"/>
          <w:szCs w:val="27"/>
        </w:rPr>
      </w:pPr>
      <w:r w:rsidRPr="008E056D">
        <w:rPr>
          <w:rFonts w:ascii="Arial" w:hAnsi="Arial" w:cs="Arial"/>
          <w:color w:val="333333"/>
          <w:sz w:val="27"/>
          <w:szCs w:val="27"/>
        </w:rPr>
        <w:t>Thi</w:t>
      </w:r>
      <w:r>
        <w:rPr>
          <w:rFonts w:ascii="Arial" w:hAnsi="Arial" w:cs="Arial"/>
          <w:color w:val="333333"/>
          <w:sz w:val="27"/>
          <w:szCs w:val="27"/>
        </w:rPr>
        <w:t>s</w:t>
      </w:r>
      <w:r w:rsidR="00D054CE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BakeryDelegate</w:t>
      </w:r>
      <w:r w:rsidR="00D054CE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protocol</w:t>
      </w:r>
      <w:r w:rsidR="00D054CE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defines</w:t>
      </w:r>
      <w:r w:rsidR="00D054CE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one</w:t>
      </w:r>
      <w:r w:rsidR="00D054CE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function</w:t>
      </w:r>
      <w:r w:rsidR="00D054CE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cookieWasBaked</w:t>
      </w:r>
      <w:r w:rsidR="00D054CE">
        <w:rPr>
          <w:rFonts w:ascii="Arial" w:hAnsi="Arial" w:cs="Arial"/>
          <w:color w:val="333333"/>
          <w:sz w:val="27"/>
          <w:szCs w:val="27"/>
        </w:rPr>
        <w:t>. This delegate function will get called whenever a cookie has been baked. Second, we’re incorporating delegation into the Bakery class:</w:t>
      </w:r>
    </w:p>
    <w:p w14:paraId="7BB4F3C3" w14:textId="77777777" w:rsidR="008E056D" w:rsidRPr="00DB6216" w:rsidRDefault="008E056D" w:rsidP="00DB621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</w:p>
    <w:p w14:paraId="147DA5D0" w14:textId="6E4B00C8" w:rsidR="00D054CE" w:rsidRPr="00D054CE" w:rsidRDefault="00D054CE" w:rsidP="00D054CE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 w:rsidRPr="00D054CE">
        <w:rPr>
          <w:rFonts w:ascii="Menlo" w:hAnsi="Menlo" w:cs="Menlo"/>
          <w:color w:val="AA0D91"/>
          <w:sz w:val="21"/>
          <w:szCs w:val="21"/>
          <w:bdr w:val="none" w:sz="0" w:space="0" w:color="auto" w:frame="1"/>
        </w:rPr>
        <w:t>class</w:t>
      </w: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D054CE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Bakery</w:t>
      </w: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{</w:t>
      </w:r>
    </w:p>
    <w:p w14:paraId="7219DB18" w14:textId="231D1730" w:rsidR="00D054CE" w:rsidRPr="00D054CE" w:rsidRDefault="00D054CE" w:rsidP="00D054CE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</w:t>
      </w:r>
      <w:r w:rsidRPr="00D054CE">
        <w:rPr>
          <w:rFonts w:ascii="Menlo" w:hAnsi="Menlo" w:cs="Menlo"/>
          <w:color w:val="AA0D91"/>
          <w:sz w:val="21"/>
          <w:szCs w:val="21"/>
          <w:bdr w:val="none" w:sz="0" w:space="0" w:color="auto" w:frame="1"/>
        </w:rPr>
        <w:t>var</w:t>
      </w: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delegate:</w:t>
      </w:r>
      <w:r w:rsidRPr="00D054CE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BakeryDelegate</w:t>
      </w:r>
      <w:proofErr w:type="spellEnd"/>
      <w:proofErr w:type="gramEnd"/>
      <w:r w:rsidRPr="00D054CE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?</w:t>
      </w:r>
    </w:p>
    <w:p w14:paraId="77CC259A" w14:textId="0304C46F" w:rsidR="00D054CE" w:rsidRPr="00D054CE" w:rsidRDefault="00D054CE" w:rsidP="00D054CE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lastRenderedPageBreak/>
        <w:t xml:space="preserve">    </w:t>
      </w:r>
      <w:proofErr w:type="spellStart"/>
      <w:r w:rsidRPr="00D054CE">
        <w:rPr>
          <w:rFonts w:ascii="Menlo" w:hAnsi="Menlo" w:cs="Menlo"/>
          <w:color w:val="AA0D91"/>
          <w:sz w:val="21"/>
          <w:szCs w:val="21"/>
          <w:bdr w:val="none" w:sz="0" w:space="0" w:color="auto" w:frame="1"/>
        </w:rPr>
        <w:t>func</w:t>
      </w:r>
      <w:proofErr w:type="spellEnd"/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54CE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makeCookie(</w:t>
      </w:r>
      <w:proofErr w:type="gramEnd"/>
      <w:r w:rsidRPr="00D054CE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)</w:t>
      </w: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{</w:t>
      </w:r>
    </w:p>
    <w:p w14:paraId="6DCB6E71" w14:textId="344D8B9C" w:rsidR="00D054CE" w:rsidRPr="00D054CE" w:rsidRDefault="00D054CE" w:rsidP="00D054CE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    </w:t>
      </w:r>
      <w:r w:rsidRPr="00D054CE">
        <w:rPr>
          <w:rFonts w:ascii="Menlo" w:hAnsi="Menlo" w:cs="Menlo"/>
          <w:color w:val="AA0D91"/>
          <w:sz w:val="21"/>
          <w:szCs w:val="21"/>
          <w:bdr w:val="none" w:sz="0" w:space="0" w:color="auto" w:frame="1"/>
        </w:rPr>
        <w:t>var</w:t>
      </w: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cookie</w:t>
      </w: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=</w:t>
      </w: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54CE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Cookie</w:t>
      </w:r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)</w:t>
      </w:r>
    </w:p>
    <w:p w14:paraId="3058DBAA" w14:textId="4D554C13" w:rsidR="00D054CE" w:rsidRPr="00D054CE" w:rsidRDefault="00D054CE" w:rsidP="00D054CE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cookie.size</w:t>
      </w:r>
      <w:proofErr w:type="spellEnd"/>
      <w:proofErr w:type="gramEnd"/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=</w:t>
      </w: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D054CE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6</w:t>
      </w:r>
    </w:p>
    <w:p w14:paraId="1A2E77C7" w14:textId="67C8564F" w:rsidR="00D054CE" w:rsidRPr="00D054CE" w:rsidRDefault="00D054CE" w:rsidP="00D054CE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cookie.hasChocolateChips</w:t>
      </w:r>
      <w:proofErr w:type="spellEnd"/>
      <w:proofErr w:type="gramEnd"/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=</w:t>
      </w: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D054CE">
        <w:rPr>
          <w:rFonts w:ascii="Menlo" w:hAnsi="Menlo" w:cs="Menlo"/>
          <w:color w:val="AA0D91"/>
          <w:sz w:val="21"/>
          <w:szCs w:val="21"/>
          <w:bdr w:val="none" w:sz="0" w:space="0" w:color="auto" w:frame="1"/>
        </w:rPr>
        <w:t>true</w:t>
      </w:r>
    </w:p>
    <w:p w14:paraId="03B5CDCF" w14:textId="6FB685BD" w:rsidR="00D054CE" w:rsidRPr="00D054CE" w:rsidRDefault="00D054CE" w:rsidP="00D054CE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delegate?.</w:t>
      </w:r>
      <w:proofErr w:type="gramEnd"/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cookieWasBaked</w:t>
      </w:r>
      <w:proofErr w:type="spellEnd"/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(cookie)</w:t>
      </w:r>
    </w:p>
    <w:p w14:paraId="70A540BC" w14:textId="227347DF" w:rsidR="00D054CE" w:rsidRPr="00D054CE" w:rsidRDefault="00D054CE" w:rsidP="00D054CE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</w:t>
      </w:r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}</w:t>
      </w:r>
    </w:p>
    <w:p w14:paraId="0EB15187" w14:textId="77777777" w:rsidR="00D054CE" w:rsidRPr="00D054CE" w:rsidRDefault="00D054CE" w:rsidP="00D054CE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 w:rsidRPr="00D054CE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}</w:t>
      </w:r>
    </w:p>
    <w:p w14:paraId="72CBD010" w14:textId="3BAD977A" w:rsidR="00D054CE" w:rsidRDefault="00D054CE" w:rsidP="00D054CE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Two things changed in the </w:t>
      </w:r>
      <w:r>
        <w:rPr>
          <w:rStyle w:val="hljs-type"/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Bakery</w:t>
      </w:r>
      <w:r>
        <w:rPr>
          <w:rFonts w:ascii="Arial" w:hAnsi="Arial" w:cs="Arial"/>
          <w:color w:val="333333"/>
          <w:sz w:val="27"/>
          <w:szCs w:val="27"/>
        </w:rPr>
        <w:t xml:space="preserve"> class:</w:t>
      </w:r>
    </w:p>
    <w:p w14:paraId="0FF9DABF" w14:textId="79924DB1" w:rsidR="00D054CE" w:rsidRDefault="00D054CE" w:rsidP="00D054C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The </w:t>
      </w:r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delegate</w:t>
      </w:r>
      <w:r>
        <w:rPr>
          <w:rFonts w:ascii="Arial" w:hAnsi="Arial" w:cs="Arial"/>
          <w:color w:val="333333"/>
          <w:sz w:val="27"/>
          <w:szCs w:val="27"/>
        </w:rPr>
        <w:t xml:space="preserve"> property, of type </w:t>
      </w:r>
      <w:r>
        <w:rPr>
          <w:rStyle w:val="hljs-type"/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BakeryDelegate</w:t>
      </w:r>
      <w:r>
        <w:rPr>
          <w:rFonts w:ascii="Arial" w:hAnsi="Arial" w:cs="Arial"/>
          <w:color w:val="333333"/>
          <w:sz w:val="27"/>
          <w:szCs w:val="27"/>
        </w:rPr>
        <w:t>, has been added</w:t>
      </w:r>
    </w:p>
    <w:p w14:paraId="7F497845" w14:textId="0B204C76" w:rsidR="00D054CE" w:rsidRDefault="00D054CE" w:rsidP="00D054C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The function </w:t>
      </w:r>
      <w:proofErr w:type="gramStart"/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cookieWasBaked(</w:t>
      </w:r>
      <w:proofErr w:type="gramEnd"/>
      <w:r>
        <w:rPr>
          <w:rStyle w:val="hljs-number"/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_</w:t>
      </w:r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:)</w:t>
      </w:r>
      <w:r>
        <w:rPr>
          <w:rFonts w:ascii="Arial" w:hAnsi="Arial" w:cs="Arial"/>
          <w:color w:val="333333"/>
          <w:sz w:val="27"/>
          <w:szCs w:val="27"/>
        </w:rPr>
        <w:t xml:space="preserve"> is called 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on</w:t>
      </w:r>
      <w:r>
        <w:rPr>
          <w:rFonts w:ascii="Arial" w:hAnsi="Arial" w:cs="Arial"/>
          <w:color w:val="333333"/>
          <w:sz w:val="27"/>
          <w:szCs w:val="27"/>
        </w:rPr>
        <w:t xml:space="preserve"> the delegate in </w:t>
      </w:r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makeCookie()</w:t>
      </w:r>
    </w:p>
    <w:p w14:paraId="4097F9AF" w14:textId="5D0D5765" w:rsidR="00D054CE" w:rsidRDefault="00D054CE" w:rsidP="00D054CE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And that’s not all. Check this out:</w:t>
      </w:r>
    </w:p>
    <w:p w14:paraId="215289EA" w14:textId="67B1FB61" w:rsidR="00D054CE" w:rsidRDefault="00D054CE" w:rsidP="00D054C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The type of the </w:t>
      </w:r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delegate</w:t>
      </w:r>
      <w:r>
        <w:rPr>
          <w:rFonts w:ascii="Arial" w:hAnsi="Arial" w:cs="Arial"/>
          <w:color w:val="333333"/>
          <w:sz w:val="27"/>
          <w:szCs w:val="27"/>
        </w:rPr>
        <w:t xml:space="preserve"> property is the 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protocol</w:t>
      </w:r>
      <w:r>
        <w:rPr>
          <w:rFonts w:ascii="Arial" w:hAnsi="Arial" w:cs="Arial"/>
          <w:color w:val="333333"/>
          <w:sz w:val="27"/>
          <w:szCs w:val="27"/>
        </w:rPr>
        <w:t xml:space="preserve"> we defined earlier. You can assign any value to the </w:t>
      </w:r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delegate</w:t>
      </w:r>
      <w:r>
        <w:rPr>
          <w:rFonts w:ascii="Arial" w:hAnsi="Arial" w:cs="Arial"/>
          <w:color w:val="333333"/>
          <w:sz w:val="27"/>
          <w:szCs w:val="27"/>
        </w:rPr>
        <w:t xml:space="preserve"> property, as long as it 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conforms</w:t>
      </w:r>
      <w:r>
        <w:rPr>
          <w:rFonts w:ascii="Arial" w:hAnsi="Arial" w:cs="Arial"/>
          <w:color w:val="333333"/>
          <w:sz w:val="27"/>
          <w:szCs w:val="27"/>
        </w:rPr>
        <w:t xml:space="preserve"> to the </w:t>
      </w:r>
      <w:r>
        <w:rPr>
          <w:rStyle w:val="hljs-type"/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BakeryDelegate</w:t>
      </w:r>
      <w:r>
        <w:rPr>
          <w:rFonts w:ascii="Arial" w:hAnsi="Arial" w:cs="Arial"/>
          <w:color w:val="333333"/>
          <w:sz w:val="27"/>
          <w:szCs w:val="27"/>
        </w:rPr>
        <w:t xml:space="preserve"> protocol. </w:t>
      </w:r>
      <w:r>
        <w:rPr>
          <w:rStyle w:val="Strong"/>
          <w:rFonts w:ascii="Arial" w:hAnsi="Arial" w:cs="Arial"/>
          <w:color w:val="333333"/>
          <w:sz w:val="27"/>
          <w:szCs w:val="27"/>
        </w:rPr>
        <w:t>Note:</w:t>
      </w:r>
      <w:r>
        <w:rPr>
          <w:rFonts w:ascii="Arial" w:hAnsi="Arial" w:cs="Arial"/>
          <w:color w:val="333333"/>
          <w:sz w:val="27"/>
          <w:szCs w:val="27"/>
        </w:rPr>
        <w:t xml:space="preserve"> If you’re unfamiliar with protocols, read </w:t>
      </w:r>
      <w:hyperlink r:id="rId7" w:history="1">
        <w:r>
          <w:rPr>
            <w:rStyle w:val="Hyperlink"/>
            <w:rFonts w:ascii="Arial" w:hAnsi="Arial" w:cs="Arial"/>
            <w:color w:val="0088CC"/>
            <w:sz w:val="27"/>
            <w:szCs w:val="27"/>
          </w:rPr>
          <w:t>this tutorial</w:t>
        </w:r>
      </w:hyperlink>
      <w:r>
        <w:rPr>
          <w:rFonts w:ascii="Arial" w:hAnsi="Arial" w:cs="Arial"/>
          <w:color w:val="333333"/>
          <w:sz w:val="27"/>
          <w:szCs w:val="27"/>
        </w:rPr>
        <w:t xml:space="preserve"> about them.</w:t>
      </w:r>
    </w:p>
    <w:p w14:paraId="76819997" w14:textId="1E8D6F3A" w:rsidR="00D054CE" w:rsidRDefault="00D054CE" w:rsidP="00D054C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The </w:t>
      </w:r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delegate</w:t>
      </w:r>
      <w:r>
        <w:rPr>
          <w:rFonts w:ascii="Arial" w:hAnsi="Arial" w:cs="Arial"/>
          <w:color w:val="333333"/>
          <w:sz w:val="27"/>
          <w:szCs w:val="27"/>
        </w:rPr>
        <w:t xml:space="preserve"> property is an </w:t>
      </w:r>
      <w:hyperlink r:id="rId8" w:history="1">
        <w:r>
          <w:rPr>
            <w:rStyle w:val="Hyperlink"/>
            <w:rFonts w:ascii="Arial" w:hAnsi="Arial" w:cs="Arial"/>
            <w:color w:val="0088CC"/>
            <w:sz w:val="27"/>
            <w:szCs w:val="27"/>
          </w:rPr>
          <w:t>optional</w:t>
        </w:r>
      </w:hyperlink>
      <w:r>
        <w:rPr>
          <w:rFonts w:ascii="Arial" w:hAnsi="Arial" w:cs="Arial"/>
          <w:color w:val="333333"/>
          <w:sz w:val="27"/>
          <w:szCs w:val="27"/>
        </w:rPr>
        <w:t xml:space="preserve">, and we use 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optional chaining</w:t>
      </w:r>
      <w:r>
        <w:rPr>
          <w:rFonts w:ascii="Arial" w:hAnsi="Arial" w:cs="Arial"/>
          <w:color w:val="333333"/>
          <w:sz w:val="27"/>
          <w:szCs w:val="27"/>
        </w:rPr>
        <w:t xml:space="preserve"> when calling that </w:t>
      </w:r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cookieWasBaked(</w:t>
      </w:r>
      <w:r>
        <w:rPr>
          <w:rStyle w:val="hljs-number"/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_</w:t>
      </w:r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:)</w:t>
      </w:r>
      <w:r>
        <w:rPr>
          <w:rFonts w:ascii="Arial" w:hAnsi="Arial" w:cs="Arial"/>
          <w:color w:val="333333"/>
          <w:sz w:val="27"/>
          <w:szCs w:val="27"/>
        </w:rPr>
        <w:t xml:space="preserve"> function. The code still runs OK when </w:t>
      </w:r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delegate</w:t>
      </w:r>
      <w:r>
        <w:rPr>
          <w:rFonts w:ascii="Arial" w:hAnsi="Arial" w:cs="Arial"/>
          <w:color w:val="333333"/>
          <w:sz w:val="27"/>
          <w:szCs w:val="27"/>
        </w:rPr>
        <w:t xml:space="preserve"> is </w:t>
      </w:r>
      <w:r>
        <w:rPr>
          <w:rStyle w:val="hljs-literal"/>
          <w:rFonts w:ascii="Menlo" w:eastAsiaTheme="majorEastAsia" w:hAnsi="Menlo" w:cs="Menlo"/>
          <w:color w:val="AA0D91"/>
          <w:sz w:val="21"/>
          <w:szCs w:val="21"/>
          <w:bdr w:val="none" w:sz="0" w:space="0" w:color="auto" w:frame="1"/>
          <w:shd w:val="clear" w:color="auto" w:fill="F9F9F9"/>
        </w:rPr>
        <w:t>nil</w:t>
      </w:r>
      <w:r>
        <w:rPr>
          <w:rFonts w:ascii="Arial" w:hAnsi="Arial" w:cs="Arial"/>
          <w:color w:val="333333"/>
          <w:sz w:val="27"/>
          <w:szCs w:val="27"/>
        </w:rPr>
        <w:t>, and there is no delegate! Cookies are baked, just nothing is done with them.</w:t>
      </w:r>
    </w:p>
    <w:p w14:paraId="64EE2FE9" w14:textId="66FDB7C0" w:rsidR="00D054CE" w:rsidRDefault="00D054CE" w:rsidP="00D054CE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So, summarizing: you’ve now defined a </w:t>
      </w:r>
      <w:r>
        <w:rPr>
          <w:rStyle w:val="hljs-type"/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BakeryDelegate</w:t>
      </w:r>
      <w:r>
        <w:rPr>
          <w:rFonts w:ascii="Arial" w:hAnsi="Arial" w:cs="Arial"/>
          <w:color w:val="333333"/>
          <w:sz w:val="27"/>
          <w:szCs w:val="27"/>
        </w:rPr>
        <w:t xml:space="preserve"> protocol that defines some of the responsibilities that the </w:t>
      </w:r>
      <w:r>
        <w:rPr>
          <w:rStyle w:val="hljs-type"/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Bakery</w:t>
      </w:r>
      <w:r>
        <w:rPr>
          <w:rFonts w:ascii="Arial" w:hAnsi="Arial" w:cs="Arial"/>
          <w:color w:val="333333"/>
          <w:sz w:val="27"/>
          <w:szCs w:val="27"/>
        </w:rPr>
        <w:t xml:space="preserve"> delegates, and you’ve implemented the hand-off in </w:t>
      </w:r>
      <w:proofErr w:type="gramStart"/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makeCookie(</w:t>
      </w:r>
      <w:proofErr w:type="gramEnd"/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)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20B0F9CE" w14:textId="0F1026C4" w:rsidR="00D054CE" w:rsidRDefault="00D054CE" w:rsidP="00D054CE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Third, let’s create the actual delegate class! Like this:</w:t>
      </w:r>
    </w:p>
    <w:p w14:paraId="0B41BB29" w14:textId="04012E7C" w:rsidR="00D054CE" w:rsidRDefault="00D054CE" w:rsidP="00D054CE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AA0D91"/>
          <w:sz w:val="21"/>
          <w:szCs w:val="21"/>
          <w:bdr w:val="none" w:sz="0" w:space="0" w:color="auto" w:frame="1"/>
        </w:rPr>
        <w:t>class</w:t>
      </w:r>
      <w:r>
        <w:rPr>
          <w:rStyle w:val="hljs-class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>CookieShop</w:t>
      </w:r>
      <w:r>
        <w:rPr>
          <w:rStyle w:val="hljs-class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: </w:t>
      </w:r>
      <w:r>
        <w:rPr>
          <w:rStyle w:val="hljs-title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 xml:space="preserve">BakeryDelegate 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{</w:t>
      </w:r>
    </w:p>
    <w:p w14:paraId="20A86DEF" w14:textId="0BA840E0" w:rsidR="00D054CE" w:rsidRDefault="00D054CE" w:rsidP="00D054CE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ljs-keyword"/>
          <w:rFonts w:ascii="Menlo" w:hAnsi="Menlo" w:cs="Menlo"/>
          <w:color w:val="AA0D91"/>
          <w:sz w:val="21"/>
          <w:szCs w:val="21"/>
          <w:bdr w:val="none" w:sz="0" w:space="0" w:color="auto" w:frame="1"/>
        </w:rPr>
        <w:t>func</w:t>
      </w:r>
      <w:proofErr w:type="spellEnd"/>
      <w:r>
        <w:rPr>
          <w:rStyle w:val="hljs-function"/>
          <w:rFonts w:ascii="Menlo" w:eastAsiaTheme="majorEastAsia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>cookieWasBaked</w:t>
      </w:r>
      <w:r>
        <w:rPr>
          <w:rStyle w:val="hljs-params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6943A4"/>
          <w:sz w:val="21"/>
          <w:szCs w:val="21"/>
          <w:bdr w:val="none" w:sz="0" w:space="0" w:color="auto" w:frame="1"/>
        </w:rPr>
        <w:t>_</w:t>
      </w:r>
      <w:r>
        <w:rPr>
          <w:rStyle w:val="hljs-params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 xml:space="preserve"> cookie: Cookie)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{</w:t>
      </w:r>
    </w:p>
    <w:p w14:paraId="788E3606" w14:textId="2674F903" w:rsidR="00D054CE" w:rsidRDefault="00D054CE" w:rsidP="00D054CE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>print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>"Yay! A new cookie was baked, with size \(</w:t>
      </w:r>
      <w:proofErr w:type="spellStart"/>
      <w:proofErr w:type="gramStart"/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>cookie.size</w:t>
      </w:r>
      <w:proofErr w:type="spellEnd"/>
      <w:proofErr w:type="gramEnd"/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>)"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)</w:t>
      </w:r>
    </w:p>
    <w:p w14:paraId="02BB79F9" w14:textId="17BD844D" w:rsidR="00D054CE" w:rsidRDefault="00D054CE" w:rsidP="00D054CE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}</w:t>
      </w:r>
    </w:p>
    <w:p w14:paraId="6D42E73F" w14:textId="77777777" w:rsidR="00D054CE" w:rsidRDefault="00D054CE" w:rsidP="00D054CE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}</w:t>
      </w:r>
    </w:p>
    <w:p w14:paraId="3AAE5905" w14:textId="5005521A" w:rsidR="00D054CE" w:rsidRDefault="00D054CE" w:rsidP="00D054CE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The </w:t>
      </w:r>
      <w:r>
        <w:rPr>
          <w:rStyle w:val="hljs-type"/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CookieShop</w:t>
      </w:r>
      <w:r>
        <w:rPr>
          <w:rFonts w:ascii="Arial" w:hAnsi="Arial" w:cs="Arial"/>
          <w:color w:val="333333"/>
          <w:sz w:val="27"/>
          <w:szCs w:val="27"/>
        </w:rPr>
        <w:t xml:space="preserve"> adopts the </w:t>
      </w:r>
      <w:r>
        <w:rPr>
          <w:rStyle w:val="hljs-type"/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BakeryDelegate</w:t>
      </w:r>
      <w:r>
        <w:rPr>
          <w:rFonts w:ascii="Arial" w:hAnsi="Arial" w:cs="Arial"/>
          <w:color w:val="333333"/>
          <w:sz w:val="27"/>
          <w:szCs w:val="27"/>
        </w:rPr>
        <w:t xml:space="preserve"> protocol, and conforms to that protocol by implementing the </w:t>
      </w:r>
      <w:proofErr w:type="gramStart"/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cookieWasBaked(</w:t>
      </w:r>
      <w:proofErr w:type="gramEnd"/>
      <w:r>
        <w:rPr>
          <w:rStyle w:val="hljs-number"/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_</w:t>
      </w:r>
      <w:r>
        <w:rPr>
          <w:rStyle w:val="HTMLCode"/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:)</w:t>
      </w:r>
      <w:r>
        <w:rPr>
          <w:rFonts w:ascii="Arial" w:hAnsi="Arial" w:cs="Arial"/>
          <w:color w:val="333333"/>
          <w:sz w:val="27"/>
          <w:szCs w:val="27"/>
        </w:rPr>
        <w:t xml:space="preserve"> function.</w:t>
      </w:r>
    </w:p>
    <w:p w14:paraId="4D99EC68" w14:textId="2DD169DA" w:rsidR="00D054CE" w:rsidRDefault="00D054CE" w:rsidP="00D054CE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And finally, here’s how to put the code together:</w:t>
      </w:r>
    </w:p>
    <w:p w14:paraId="53FA8E0F" w14:textId="1272D786" w:rsidR="00D054CE" w:rsidRDefault="00D054CE" w:rsidP="00D054CE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bookmarkStart w:id="2" w:name="OLE_LINK1"/>
      <w:bookmarkStart w:id="3" w:name="OLE_LINK2"/>
      <w:r>
        <w:rPr>
          <w:rStyle w:val="hljs-keyword"/>
          <w:rFonts w:ascii="Menlo" w:hAnsi="Menlo" w:cs="Menlo"/>
          <w:color w:val="AA0D91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shop = </w:t>
      </w:r>
      <w:proofErr w:type="gramStart"/>
      <w:r>
        <w:rPr>
          <w:rStyle w:val="hljs-type"/>
          <w:rFonts w:ascii="Menlo" w:hAnsi="Menlo" w:cs="Menlo"/>
          <w:color w:val="6943A4"/>
          <w:sz w:val="21"/>
          <w:szCs w:val="21"/>
          <w:bdr w:val="none" w:sz="0" w:space="0" w:color="auto" w:frame="1"/>
        </w:rPr>
        <w:t>CookieShop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)</w:t>
      </w:r>
    </w:p>
    <w:p w14:paraId="4E28BECC" w14:textId="59FF576E" w:rsidR="00D054CE" w:rsidRDefault="00D054CE" w:rsidP="00D054CE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AA0D91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bakery = </w:t>
      </w:r>
      <w:proofErr w:type="gramStart"/>
      <w:r>
        <w:rPr>
          <w:rStyle w:val="hljs-type"/>
          <w:rFonts w:ascii="Menlo" w:hAnsi="Menlo" w:cs="Menlo"/>
          <w:color w:val="6943A4"/>
          <w:sz w:val="21"/>
          <w:szCs w:val="21"/>
          <w:bdr w:val="none" w:sz="0" w:space="0" w:color="auto" w:frame="1"/>
        </w:rPr>
        <w:t>Bakery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)</w:t>
      </w:r>
    </w:p>
    <w:p w14:paraId="22556F58" w14:textId="253C3966" w:rsidR="00D054CE" w:rsidRDefault="00D054CE" w:rsidP="00D054CE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bakery.delegate</w:t>
      </w:r>
      <w:proofErr w:type="spellEnd"/>
      <w:proofErr w:type="gramEnd"/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= shop</w:t>
      </w:r>
    </w:p>
    <w:p w14:paraId="2860557F" w14:textId="437CC91D" w:rsidR="00D054CE" w:rsidRDefault="00D054CE" w:rsidP="00D054CE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bakery.makeCookie</w:t>
      </w:r>
      <w:proofErr w:type="spellEnd"/>
      <w:proofErr w:type="gramEnd"/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()</w:t>
      </w:r>
    </w:p>
    <w:p w14:paraId="12BCAE26" w14:textId="5AEC110F" w:rsidR="00D054CE" w:rsidRDefault="00D054CE" w:rsidP="00D054CE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ljs-comment"/>
          <w:rFonts w:ascii="Menlo" w:eastAsiaTheme="majorEastAsia" w:hAnsi="Menlo" w:cs="Menlo"/>
          <w:color w:val="006A00"/>
          <w:sz w:val="21"/>
          <w:szCs w:val="21"/>
          <w:bdr w:val="none" w:sz="0" w:space="0" w:color="auto" w:frame="1"/>
        </w:rPr>
        <w:t>// Output: Yay! A new cookie was baked, with size 6</w:t>
      </w:r>
    </w:p>
    <w:bookmarkEnd w:id="2"/>
    <w:bookmarkEnd w:id="3"/>
    <w:p w14:paraId="6B71A671" w14:textId="42386224" w:rsidR="00D054CE" w:rsidRPr="00D054CE" w:rsidRDefault="00D054CE" w:rsidP="00D054CE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 w:rsidRPr="00D054CE">
        <w:rPr>
          <w:rFonts w:ascii="Arial" w:hAnsi="Arial" w:cs="Arial"/>
          <w:color w:val="333333"/>
          <w:sz w:val="22"/>
          <w:szCs w:val="22"/>
        </w:rPr>
        <w:t>Here’s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what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happens:</w:t>
      </w:r>
    </w:p>
    <w:p w14:paraId="020B3790" w14:textId="0225A08E" w:rsidR="00D054CE" w:rsidRPr="00D054CE" w:rsidRDefault="00D054CE" w:rsidP="00D054C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D054CE">
        <w:rPr>
          <w:rFonts w:ascii="Arial" w:hAnsi="Arial" w:cs="Arial"/>
          <w:color w:val="333333"/>
          <w:sz w:val="22"/>
          <w:szCs w:val="22"/>
        </w:rPr>
        <w:t>First,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you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create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  <w:shd w:val="clear" w:color="auto" w:fill="F9F9F9"/>
        </w:rPr>
        <w:t>CookieShop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object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and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assign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it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to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Style w:val="HTMLCode"/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shop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constant.</w:t>
      </w:r>
    </w:p>
    <w:p w14:paraId="035F4231" w14:textId="50C7FE47" w:rsidR="00D054CE" w:rsidRPr="00D054CE" w:rsidRDefault="00D054CE" w:rsidP="00D054C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D054CE">
        <w:rPr>
          <w:rFonts w:ascii="Arial" w:hAnsi="Arial" w:cs="Arial"/>
          <w:color w:val="333333"/>
          <w:sz w:val="22"/>
          <w:szCs w:val="22"/>
        </w:rPr>
        <w:t>Then,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you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create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  <w:shd w:val="clear" w:color="auto" w:fill="F9F9F9"/>
        </w:rPr>
        <w:t>Bakery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object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and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assign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it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to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Style w:val="HTMLCode"/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bakery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constant.</w:t>
      </w:r>
    </w:p>
    <w:p w14:paraId="787B1217" w14:textId="27AF9ED7" w:rsidR="00D054CE" w:rsidRPr="00D054CE" w:rsidRDefault="00D054CE" w:rsidP="00D054C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D054CE">
        <w:rPr>
          <w:rFonts w:ascii="Arial" w:hAnsi="Arial" w:cs="Arial"/>
          <w:color w:val="333333"/>
          <w:sz w:val="22"/>
          <w:szCs w:val="22"/>
        </w:rPr>
        <w:t>Then,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you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assign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Style w:val="HTMLCode"/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shop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to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proofErr w:type="gramStart"/>
      <w:r w:rsidRPr="00D054CE">
        <w:rPr>
          <w:rStyle w:val="HTMLCode"/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bakery.delegate</w:t>
      </w:r>
      <w:proofErr w:type="spellEnd"/>
      <w:proofErr w:type="gramEnd"/>
      <w:r w:rsidRPr="00D054CE">
        <w:rPr>
          <w:rFonts w:ascii="Arial" w:hAnsi="Arial" w:cs="Arial"/>
          <w:color w:val="333333"/>
          <w:sz w:val="22"/>
          <w:szCs w:val="22"/>
        </w:rPr>
        <w:t>.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This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makes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Style w:val="HTMLCode"/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shop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delegate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of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Style w:val="HTMLCode"/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bakery</w:t>
      </w:r>
      <w:r w:rsidRPr="00D054CE">
        <w:rPr>
          <w:rFonts w:ascii="Arial" w:hAnsi="Arial" w:cs="Arial"/>
          <w:color w:val="333333"/>
          <w:sz w:val="22"/>
          <w:szCs w:val="22"/>
        </w:rPr>
        <w:t>.</w:t>
      </w:r>
    </w:p>
    <w:p w14:paraId="2471E759" w14:textId="50A7F8C9" w:rsidR="00D054CE" w:rsidRPr="00D054CE" w:rsidRDefault="00D054CE" w:rsidP="00D054C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D054CE">
        <w:rPr>
          <w:rFonts w:ascii="Arial" w:hAnsi="Arial" w:cs="Arial"/>
          <w:color w:val="333333"/>
          <w:sz w:val="22"/>
          <w:szCs w:val="22"/>
        </w:rPr>
        <w:t>Finally,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when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Style w:val="HTMLCode"/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bakery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makes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cookie,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that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cookie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is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handed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off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to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Style w:val="HTMLCode"/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shop</w:t>
      </w:r>
      <w:r w:rsidRPr="00D054CE">
        <w:rPr>
          <w:rFonts w:ascii="Arial" w:hAnsi="Arial" w:cs="Arial"/>
          <w:color w:val="333333"/>
          <w:sz w:val="22"/>
          <w:szCs w:val="22"/>
        </w:rPr>
        <w:t>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that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can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sell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it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to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happy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customer</w:t>
      </w:r>
    </w:p>
    <w:p w14:paraId="40C4F45C" w14:textId="362EE7B2" w:rsidR="00D054CE" w:rsidRPr="00D054CE" w:rsidRDefault="00D054CE" w:rsidP="00D054CE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 w:rsidRPr="00D054CE">
        <w:rPr>
          <w:rFonts w:ascii="Arial" w:hAnsi="Arial" w:cs="Arial"/>
          <w:color w:val="333333"/>
          <w:sz w:val="22"/>
          <w:szCs w:val="22"/>
        </w:rPr>
        <w:t>And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that’s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delegation!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bakery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delegates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selling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cookies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to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shop,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and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hands-off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cookie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whenever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it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makes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one.</w:t>
      </w:r>
    </w:p>
    <w:p w14:paraId="5EDF3BA5" w14:textId="6FF03078" w:rsidR="00D054CE" w:rsidRPr="00D054CE" w:rsidRDefault="00D054CE" w:rsidP="00D054CE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power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of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delegation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lies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in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simple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fact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that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bakery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doesn’t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need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to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know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where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its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cookies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end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up.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It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can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provide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them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to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Style w:val="Emphasis"/>
          <w:rFonts w:ascii="Arial" w:hAnsi="Arial" w:cs="Arial"/>
          <w:color w:val="333333"/>
          <w:sz w:val="22"/>
          <w:szCs w:val="22"/>
        </w:rPr>
        <w:t>any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class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that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adopts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Style w:val="hljs-type"/>
          <w:rFonts w:ascii="Menlo" w:hAnsi="Menlo" w:cs="Menlo"/>
          <w:color w:val="6943A4"/>
          <w:sz w:val="22"/>
          <w:szCs w:val="22"/>
          <w:bdr w:val="none" w:sz="0" w:space="0" w:color="auto" w:frame="1"/>
          <w:shd w:val="clear" w:color="auto" w:fill="F9F9F9"/>
        </w:rPr>
        <w:t>BakeryDelegate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protocol!</w:t>
      </w:r>
    </w:p>
    <w:p w14:paraId="35001B0F" w14:textId="7613AA11" w:rsidR="00D054CE" w:rsidRPr="00D054CE" w:rsidRDefault="00D054CE" w:rsidP="00D054CE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 w:rsidRPr="00D054CE">
        <w:rPr>
          <w:rFonts w:ascii="Arial" w:hAnsi="Arial" w:cs="Arial"/>
          <w:color w:val="333333"/>
          <w:sz w:val="22"/>
          <w:szCs w:val="22"/>
        </w:rPr>
        <w:lastRenderedPageBreak/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bakery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doesn’t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need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to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know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about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Style w:val="Emphasis"/>
          <w:rFonts w:ascii="Arial" w:hAnsi="Arial" w:cs="Arial"/>
          <w:color w:val="333333"/>
          <w:sz w:val="22"/>
          <w:szCs w:val="22"/>
        </w:rPr>
        <w:t>implementation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of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that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protocol,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only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that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it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can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call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 w:rsidRPr="00D054CE">
        <w:rPr>
          <w:rStyle w:val="HTMLCode"/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cookieWasBaked(</w:t>
      </w:r>
      <w:proofErr w:type="gramEnd"/>
      <w:r w:rsidRPr="00D054CE">
        <w:rPr>
          <w:rStyle w:val="hljs-number"/>
          <w:rFonts w:ascii="Menlo" w:hAnsi="Menlo" w:cs="Menlo"/>
          <w:color w:val="6943A4"/>
          <w:sz w:val="22"/>
          <w:szCs w:val="22"/>
          <w:bdr w:val="none" w:sz="0" w:space="0" w:color="auto" w:frame="1"/>
          <w:shd w:val="clear" w:color="auto" w:fill="F9F9F9"/>
        </w:rPr>
        <w:t>_</w:t>
      </w:r>
      <w:r w:rsidRPr="00D054CE">
        <w:rPr>
          <w:rStyle w:val="HTMLCode"/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:)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function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when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needed.</w:t>
      </w:r>
    </w:p>
    <w:p w14:paraId="601ADA6D" w14:textId="360ECDF2" w:rsidR="00D054CE" w:rsidRPr="00D054CE" w:rsidRDefault="00D054CE" w:rsidP="00D054CE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 w:rsidRPr="00D054CE">
        <w:rPr>
          <w:rFonts w:ascii="Arial" w:hAnsi="Arial" w:cs="Arial"/>
          <w:color w:val="333333"/>
          <w:sz w:val="22"/>
          <w:szCs w:val="22"/>
        </w:rPr>
        <w:t>Why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doesn’t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shop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call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 w:rsidRPr="00D054CE">
        <w:rPr>
          <w:rStyle w:val="HTMLCode"/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makeCookie(</w:t>
      </w:r>
      <w:proofErr w:type="gramEnd"/>
      <w:r w:rsidRPr="00D054CE">
        <w:rPr>
          <w:rStyle w:val="HTMLCode"/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)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directly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whenever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it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needs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cookie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to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sell?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answer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lies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in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nature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of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delegation,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and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which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class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is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in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D054CE">
        <w:rPr>
          <w:rFonts w:ascii="Arial" w:hAnsi="Arial" w:cs="Arial"/>
          <w:color w:val="333333"/>
          <w:sz w:val="22"/>
          <w:szCs w:val="22"/>
        </w:rPr>
        <w:t>control.</w:t>
      </w:r>
    </w:p>
    <w:p w14:paraId="264AD8C7" w14:textId="77777777" w:rsidR="00657879" w:rsidRDefault="00657879" w:rsidP="00657879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206B14D9" w14:textId="099AD129" w:rsidR="00657879" w:rsidRPr="00C44534" w:rsidRDefault="00657879" w:rsidP="00657879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3 Still don’t get anything</w:t>
      </w:r>
    </w:p>
    <w:p w14:paraId="470B9868" w14:textId="10FE7580" w:rsidR="00657879" w:rsidRDefault="00657879" w:rsidP="00657879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Ok, less talk, more action.</w:t>
      </w:r>
    </w:p>
    <w:p w14:paraId="0CEE6FCB" w14:textId="4A060AAE" w:rsidR="00657879" w:rsidRDefault="00657879" w:rsidP="00657879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Delegates help two objects to communicate each other.</w:t>
      </w:r>
    </w:p>
    <w:p w14:paraId="64D483A9" w14:textId="7159D90D" w:rsidR="00657879" w:rsidRDefault="00657879" w:rsidP="00657879">
      <w:pPr>
        <w:shd w:val="clear" w:color="auto" w:fill="FFFFFF"/>
        <w:spacing w:after="100" w:afterAutospacing="1"/>
        <w:jc w:val="both"/>
      </w:pPr>
      <w:r>
        <w:rPr>
          <w:rFonts w:ascii="Arial" w:hAnsi="Arial" w:cs="Arial"/>
          <w:color w:val="14171A"/>
          <w:sz w:val="22"/>
          <w:szCs w:val="22"/>
        </w:rPr>
        <w:t xml:space="preserve">Create a new project with a simple label on one view. In the secondary view with the text from a </w:t>
      </w:r>
      <w:proofErr w:type="spellStart"/>
      <w:r>
        <w:rPr>
          <w:rFonts w:ascii="Arial" w:hAnsi="Arial" w:cs="Arial"/>
          <w:color w:val="14171A"/>
          <w:sz w:val="22"/>
          <w:szCs w:val="22"/>
        </w:rPr>
        <w:t>textView</w:t>
      </w:r>
      <w:proofErr w:type="spellEnd"/>
      <w:r>
        <w:rPr>
          <w:rFonts w:ascii="Arial" w:hAnsi="Arial" w:cs="Arial"/>
          <w:color w:val="14171A"/>
          <w:sz w:val="22"/>
          <w:szCs w:val="22"/>
        </w:rPr>
        <w:t xml:space="preserve">, update the previous label. </w:t>
      </w:r>
    </w:p>
    <w:p w14:paraId="4DE806E8" w14:textId="4FDD35F8" w:rsidR="00DB6216" w:rsidRDefault="00DB6216" w:rsidP="00DB621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</w:p>
    <w:p w14:paraId="746C5231" w14:textId="6AD3C13D" w:rsidR="00855FCC" w:rsidRPr="00DB6216" w:rsidRDefault="005873E8" w:rsidP="005873E8">
      <w:pPr>
        <w:pStyle w:val="NormalWeb"/>
        <w:shd w:val="clear" w:color="auto" w:fill="FFFFFF"/>
        <w:spacing w:before="0" w:beforeAutospacing="0" w:after="300" w:afterAutospacing="0" w:line="384" w:lineRule="atLeast"/>
        <w:jc w:val="center"/>
        <w:rPr>
          <w:rFonts w:ascii="Arial" w:hAnsi="Arial" w:cs="Arial"/>
          <w:color w:val="333333"/>
          <w:sz w:val="22"/>
          <w:szCs w:val="22"/>
        </w:rPr>
      </w:pPr>
      <w:r w:rsidRPr="005873E8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58A9335A" wp14:editId="41851120">
            <wp:extent cx="3362632" cy="2871170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765" cy="28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382E" w14:textId="7A9A1F9A" w:rsidR="00DB6216" w:rsidRDefault="00DB6216" w:rsidP="003F247D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0DA2BB15" w14:textId="3CAA9D6A" w:rsidR="00855FCC" w:rsidRPr="00855FCC" w:rsidRDefault="00855FCC" w:rsidP="00855FC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855FCC">
        <w:rPr>
          <w:rFonts w:ascii="Arial" w:hAnsi="Arial" w:cs="Arial"/>
          <w:color w:val="333333"/>
          <w:sz w:val="22"/>
          <w:szCs w:val="22"/>
        </w:rPr>
        <w:t>Next</w:t>
      </w:r>
      <w:r w:rsidR="00D05013">
        <w:rPr>
          <w:rFonts w:ascii="Arial" w:hAnsi="Arial" w:cs="Arial"/>
          <w:color w:val="333333"/>
          <w:sz w:val="22"/>
          <w:szCs w:val="22"/>
        </w:rPr>
        <w:t>.</w:t>
      </w:r>
      <w:r w:rsidRPr="00855FCC">
        <w:rPr>
          <w:rFonts w:ascii="Arial" w:hAnsi="Arial" w:cs="Arial"/>
          <w:color w:val="333333"/>
          <w:sz w:val="22"/>
          <w:szCs w:val="22"/>
        </w:rPr>
        <w:t xml:space="preserve"> Two </w:t>
      </w:r>
      <w:r w:rsidRPr="00855FCC">
        <w:rPr>
          <w:rStyle w:val="hljs-type"/>
          <w:rFonts w:ascii="Menlo" w:hAnsi="Menlo" w:cs="Menlo"/>
          <w:color w:val="6943A4"/>
          <w:bdr w:val="none" w:sz="0" w:space="0" w:color="auto" w:frame="1"/>
          <w:shd w:val="clear" w:color="auto" w:fill="F9F9F9"/>
        </w:rPr>
        <w:t>ViewControllers</w:t>
      </w:r>
      <w:r w:rsidRPr="00855FCC">
        <w:rPr>
          <w:rFonts w:ascii="Arial" w:hAnsi="Arial" w:cs="Arial"/>
          <w:color w:val="333333"/>
          <w:sz w:val="22"/>
          <w:szCs w:val="22"/>
        </w:rPr>
        <w:t xml:space="preserve"> (I’ll be referring to one as </w:t>
      </w:r>
      <w:r w:rsidRPr="00855FCC">
        <w:rPr>
          <w:rStyle w:val="hljs-type"/>
          <w:rFonts w:ascii="Menlo" w:hAnsi="Menlo" w:cs="Menlo"/>
          <w:color w:val="6943A4"/>
          <w:bdr w:val="none" w:sz="0" w:space="0" w:color="auto" w:frame="1"/>
          <w:shd w:val="clear" w:color="auto" w:fill="F9F9F9"/>
        </w:rPr>
        <w:t>SenderVC</w:t>
      </w:r>
      <w:r w:rsidRPr="00855FCC">
        <w:rPr>
          <w:rFonts w:ascii="Arial" w:hAnsi="Arial" w:cs="Arial"/>
          <w:color w:val="333333"/>
          <w:sz w:val="22"/>
          <w:szCs w:val="22"/>
        </w:rPr>
        <w:t xml:space="preserve"> and one as </w:t>
      </w:r>
      <w:r w:rsidRPr="00855FCC">
        <w:rPr>
          <w:rStyle w:val="hljs-type"/>
          <w:rFonts w:ascii="Menlo" w:hAnsi="Menlo" w:cs="Menlo"/>
          <w:color w:val="6943A4"/>
          <w:bdr w:val="none" w:sz="0" w:space="0" w:color="auto" w:frame="1"/>
          <w:shd w:val="clear" w:color="auto" w:fill="F9F9F9"/>
        </w:rPr>
        <w:t>ReceiverVC</w:t>
      </w:r>
      <w:r w:rsidRPr="00855FCC">
        <w:rPr>
          <w:rFonts w:ascii="Arial" w:hAnsi="Arial" w:cs="Arial"/>
          <w:color w:val="333333"/>
          <w:sz w:val="22"/>
          <w:szCs w:val="22"/>
        </w:rPr>
        <w:t>)</w:t>
      </w:r>
    </w:p>
    <w:p w14:paraId="36EFC149" w14:textId="77777777" w:rsidR="00855FCC" w:rsidRPr="00855FCC" w:rsidRDefault="00855FCC" w:rsidP="00855FC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855FCC">
        <w:rPr>
          <w:rStyle w:val="hljs-type"/>
          <w:rFonts w:ascii="Menlo" w:hAnsi="Menlo" w:cs="Menlo"/>
          <w:color w:val="6943A4"/>
          <w:bdr w:val="none" w:sz="0" w:space="0" w:color="auto" w:frame="1"/>
          <w:shd w:val="clear" w:color="auto" w:fill="F9F9F9"/>
        </w:rPr>
        <w:t>ReceiverVC</w:t>
      </w:r>
      <w:r w:rsidRPr="00855FCC">
        <w:rPr>
          <w:rFonts w:ascii="Arial" w:hAnsi="Arial" w:cs="Arial"/>
          <w:color w:val="333333"/>
          <w:sz w:val="22"/>
          <w:szCs w:val="22"/>
        </w:rPr>
        <w:t xml:space="preserve"> is the initial view controller with a Navigation Bar at the top with one Navigation Item and a </w:t>
      </w:r>
      <w:proofErr w:type="spellStart"/>
      <w:r w:rsidRPr="00855FCC">
        <w:rPr>
          <w:rFonts w:ascii="Arial" w:hAnsi="Arial" w:cs="Arial"/>
          <w:color w:val="333333"/>
          <w:sz w:val="22"/>
          <w:szCs w:val="22"/>
        </w:rPr>
        <w:t>UILabel</w:t>
      </w:r>
      <w:proofErr w:type="spellEnd"/>
      <w:r w:rsidRPr="00855FCC">
        <w:rPr>
          <w:rFonts w:ascii="Arial" w:hAnsi="Arial" w:cs="Arial"/>
          <w:color w:val="333333"/>
          <w:sz w:val="22"/>
          <w:szCs w:val="22"/>
        </w:rPr>
        <w:t xml:space="preserve"> in the center of the view.</w:t>
      </w:r>
    </w:p>
    <w:p w14:paraId="26D6F140" w14:textId="2053CA63" w:rsidR="00855FCC" w:rsidRDefault="00855FCC" w:rsidP="00855FC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855FCC">
        <w:rPr>
          <w:rFonts w:ascii="Arial" w:hAnsi="Arial" w:cs="Arial"/>
          <w:color w:val="333333"/>
          <w:sz w:val="22"/>
          <w:szCs w:val="22"/>
        </w:rPr>
        <w:lastRenderedPageBreak/>
        <w:t xml:space="preserve">The navigation item should be a segue to the </w:t>
      </w:r>
      <w:r w:rsidRPr="00855FCC">
        <w:rPr>
          <w:rStyle w:val="hljs-type"/>
          <w:rFonts w:ascii="Menlo" w:hAnsi="Menlo" w:cs="Menlo"/>
          <w:color w:val="6943A4"/>
          <w:bdr w:val="none" w:sz="0" w:space="0" w:color="auto" w:frame="1"/>
          <w:shd w:val="clear" w:color="auto" w:fill="F9F9F9"/>
        </w:rPr>
        <w:t>SenderVC</w:t>
      </w:r>
      <w:r w:rsidRPr="00855FCC">
        <w:rPr>
          <w:rFonts w:ascii="Arial" w:hAnsi="Arial" w:cs="Arial"/>
          <w:color w:val="333333"/>
          <w:sz w:val="22"/>
          <w:szCs w:val="22"/>
        </w:rPr>
        <w:t xml:space="preserve"> which only has a </w:t>
      </w:r>
      <w:proofErr w:type="spellStart"/>
      <w:r w:rsidRPr="00855FCC">
        <w:rPr>
          <w:rFonts w:ascii="Arial" w:hAnsi="Arial" w:cs="Arial"/>
          <w:color w:val="333333"/>
          <w:sz w:val="22"/>
          <w:szCs w:val="22"/>
        </w:rPr>
        <w:t>Textfield</w:t>
      </w:r>
      <w:proofErr w:type="spellEnd"/>
      <w:r w:rsidRPr="00855FCC">
        <w:rPr>
          <w:rFonts w:ascii="Arial" w:hAnsi="Arial" w:cs="Arial"/>
          <w:color w:val="333333"/>
          <w:sz w:val="22"/>
          <w:szCs w:val="22"/>
        </w:rPr>
        <w:t xml:space="preserve"> and a Button.</w:t>
      </w:r>
    </w:p>
    <w:p w14:paraId="4987F27C" w14:textId="77777777" w:rsidR="00D05013" w:rsidRPr="00855FCC" w:rsidRDefault="00D05013" w:rsidP="00D05013">
      <w:p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color w:val="333333"/>
          <w:sz w:val="22"/>
          <w:szCs w:val="22"/>
        </w:rPr>
      </w:pPr>
    </w:p>
    <w:p w14:paraId="05BB5641" w14:textId="27F94188" w:rsidR="00855FCC" w:rsidRPr="00D05013" w:rsidRDefault="00D05013" w:rsidP="00D05013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4 Creating the protocol</w:t>
      </w:r>
    </w:p>
    <w:p w14:paraId="0957D9F7" w14:textId="63FEF8FF" w:rsidR="00855FCC" w:rsidRDefault="00855FCC" w:rsidP="003F247D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855FCC">
        <w:rPr>
          <w:rFonts w:ascii="Arial" w:hAnsi="Arial" w:cs="Arial"/>
          <w:color w:val="14171A"/>
          <w:sz w:val="22"/>
          <w:szCs w:val="22"/>
        </w:rPr>
        <w:t>In our SenderVC we want to create a protocol as below:</w:t>
      </w:r>
    </w:p>
    <w:p w14:paraId="5ED4DA75" w14:textId="55CF90C8" w:rsidR="00855FCC" w:rsidRDefault="00855FCC" w:rsidP="00855FCC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AA0D91"/>
          <w:sz w:val="21"/>
          <w:szCs w:val="21"/>
          <w:bdr w:val="none" w:sz="0" w:space="0" w:color="auto" w:frame="1"/>
        </w:rPr>
        <w:t>protocol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55FCC">
        <w:rPr>
          <w:rFonts w:ascii="Menlo" w:eastAsiaTheme="minorHAnsi" w:hAnsi="Menlo" w:cs="Menlo"/>
          <w:color w:val="004975"/>
          <w:sz w:val="22"/>
          <w:szCs w:val="22"/>
          <w:lang w:eastAsia="ja-JP"/>
        </w:rPr>
        <w:t>UpdateLabelTextDelegat</w:t>
      </w:r>
      <w:r>
        <w:rPr>
          <w:rFonts w:ascii="Menlo" w:eastAsiaTheme="minorHAnsi" w:hAnsi="Menlo" w:cs="Menlo"/>
          <w:color w:val="004975"/>
          <w:sz w:val="22"/>
          <w:szCs w:val="22"/>
          <w:lang w:eastAsia="ja-JP"/>
        </w:rPr>
        <w:t>e</w:t>
      </w:r>
      <w:proofErr w:type="spellEnd"/>
      <w:r>
        <w:rPr>
          <w:rFonts w:ascii="Menlo" w:eastAsiaTheme="minorHAnsi" w:hAnsi="Menlo" w:cs="Menlo"/>
          <w:color w:val="004975"/>
          <w:sz w:val="22"/>
          <w:szCs w:val="22"/>
          <w:lang w:eastAsia="ja-JP"/>
        </w:rPr>
        <w:t xml:space="preserve"> {</w:t>
      </w:r>
    </w:p>
    <w:p w14:paraId="6A8C1774" w14:textId="77777777" w:rsidR="00855FCC" w:rsidRDefault="00855FCC" w:rsidP="00855FCC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proofErr w:type="spellStart"/>
      <w:r>
        <w:rPr>
          <w:rStyle w:val="hljs-keyword"/>
          <w:rFonts w:ascii="Menlo" w:hAnsi="Menlo" w:cs="Menlo"/>
          <w:color w:val="AA0D91"/>
          <w:sz w:val="21"/>
          <w:szCs w:val="21"/>
          <w:bdr w:val="none" w:sz="0" w:space="0" w:color="auto" w:frame="1"/>
        </w:rPr>
        <w:t>func</w:t>
      </w:r>
      <w:proofErr w:type="spellEnd"/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updateLabelText</w:t>
      </w:r>
      <w:proofErr w:type="spellEnd"/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withText</w:t>
      </w:r>
      <w:proofErr w:type="spellEnd"/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text: </w:t>
      </w:r>
      <w:r>
        <w:rPr>
          <w:rStyle w:val="hljs-type"/>
          <w:rFonts w:ascii="Menlo" w:hAnsi="Menlo" w:cs="Menlo"/>
          <w:color w:val="6943A4"/>
          <w:sz w:val="21"/>
          <w:szCs w:val="21"/>
          <w:bdr w:val="none" w:sz="0" w:space="0" w:color="auto" w:frame="1"/>
        </w:rPr>
        <w:t>String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() </w:t>
      </w:r>
    </w:p>
    <w:p w14:paraId="19556F07" w14:textId="02E42CA7" w:rsidR="00B16B85" w:rsidRDefault="00855FCC" w:rsidP="00B16B85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}</w:t>
      </w:r>
      <w:r w:rsidR="00B16B85"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</w:p>
    <w:p w14:paraId="5D9A7EF9" w14:textId="77777777" w:rsidR="00B16B85" w:rsidRDefault="00B16B85" w:rsidP="00B16B85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AA0D91"/>
          <w:sz w:val="21"/>
          <w:szCs w:val="21"/>
          <w:bdr w:val="none" w:sz="0" w:space="0" w:color="auto" w:frame="1"/>
        </w:rPr>
        <w:t>class</w:t>
      </w:r>
      <w:r>
        <w:rPr>
          <w:rStyle w:val="hljs-class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>SenderViewController</w:t>
      </w:r>
      <w:proofErr w:type="spellEnd"/>
      <w:r>
        <w:rPr>
          <w:rStyle w:val="hljs-class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: </w:t>
      </w:r>
      <w:r>
        <w:rPr>
          <w:rStyle w:val="hljs-title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 xml:space="preserve">UIViewController 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{ </w:t>
      </w:r>
    </w:p>
    <w:p w14:paraId="02755311" w14:textId="77777777" w:rsidR="005873E8" w:rsidRDefault="00B16B85" w:rsidP="00B16B85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ab/>
      </w:r>
      <w:r>
        <w:rPr>
          <w:rStyle w:val="hljs-keyword"/>
          <w:rFonts w:ascii="Menlo" w:hAnsi="Menlo" w:cs="Menlo"/>
          <w:color w:val="AA0D91"/>
          <w:sz w:val="21"/>
          <w:szCs w:val="21"/>
          <w:bdr w:val="none" w:sz="0" w:space="0" w:color="auto" w:frame="1"/>
        </w:rPr>
        <w:t>var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delegate = </w:t>
      </w:r>
      <w:proofErr w:type="spellStart"/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UpdateLabelTextDelegate</w:t>
      </w:r>
      <w:proofErr w:type="spellEnd"/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?</w:t>
      </w:r>
    </w:p>
    <w:p w14:paraId="648AB9B3" w14:textId="6A0056B1" w:rsidR="005873E8" w:rsidRPr="005873E8" w:rsidRDefault="005873E8" w:rsidP="00B16B85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 w:rsidRPr="005873E8"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ab/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@</w:t>
      </w:r>
      <w:proofErr w:type="spellStart"/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IBOutlet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weak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var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5873E8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textField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: </w:t>
      </w:r>
      <w:proofErr w:type="spellStart"/>
      <w:r w:rsidRPr="005873E8">
        <w:rPr>
          <w:rFonts w:ascii="Menlo" w:eastAsiaTheme="minorHAnsi" w:hAnsi="Menlo" w:cs="Menlo"/>
          <w:color w:val="2E0D6E"/>
          <w:sz w:val="21"/>
          <w:szCs w:val="21"/>
          <w:lang w:eastAsia="ja-JP"/>
        </w:rPr>
        <w:t>UITextField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!</w:t>
      </w:r>
    </w:p>
    <w:p w14:paraId="7FA8669B" w14:textId="34E342B6" w:rsidR="005873E8" w:rsidRPr="005873E8" w:rsidRDefault="005873E8" w:rsidP="00855FCC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</w:p>
    <w:p w14:paraId="6F858F81" w14:textId="553549A5" w:rsidR="00855FCC" w:rsidRPr="00855FCC" w:rsidRDefault="00855FCC" w:rsidP="00B16B85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855FCC">
        <w:rPr>
          <w:rFonts w:ascii="Arial" w:hAnsi="Arial" w:cs="Arial"/>
          <w:color w:val="14171A"/>
          <w:sz w:val="22"/>
          <w:szCs w:val="22"/>
        </w:rPr>
        <w:t xml:space="preserve">In this protocol I am declaring a function that MUST be implemented by anyone that </w:t>
      </w:r>
      <w:proofErr w:type="spellStart"/>
      <w:r w:rsidRPr="00855FCC">
        <w:rPr>
          <w:rFonts w:ascii="Arial" w:hAnsi="Arial" w:cs="Arial"/>
          <w:color w:val="14171A"/>
          <w:sz w:val="22"/>
          <w:szCs w:val="22"/>
        </w:rPr>
        <w:t>want</w:t>
      </w:r>
      <w:r w:rsidR="00B16B85">
        <w:rPr>
          <w:rFonts w:ascii="Arial" w:hAnsi="Arial" w:cs="Arial"/>
          <w:color w:val="14171A"/>
          <w:sz w:val="22"/>
          <w:szCs w:val="22"/>
        </w:rPr>
        <w:t>’</w:t>
      </w:r>
      <w:r w:rsidRPr="00855FCC">
        <w:rPr>
          <w:rFonts w:ascii="Arial" w:hAnsi="Arial" w:cs="Arial"/>
          <w:color w:val="14171A"/>
          <w:sz w:val="22"/>
          <w:szCs w:val="22"/>
        </w:rPr>
        <w:t>s</w:t>
      </w:r>
      <w:proofErr w:type="spellEnd"/>
      <w:r w:rsidRPr="00855FCC">
        <w:rPr>
          <w:rFonts w:ascii="Arial" w:hAnsi="Arial" w:cs="Arial"/>
          <w:color w:val="14171A"/>
          <w:sz w:val="22"/>
          <w:szCs w:val="22"/>
        </w:rPr>
        <w:t xml:space="preserve"> to be my (in this case </w:t>
      </w:r>
      <w:proofErr w:type="spellStart"/>
      <w:r w:rsidRPr="00855FCC">
        <w:rPr>
          <w:rFonts w:ascii="Arial" w:hAnsi="Arial" w:cs="Arial"/>
          <w:color w:val="14171A"/>
          <w:sz w:val="22"/>
          <w:szCs w:val="22"/>
        </w:rPr>
        <w:t>SenderVC’s</w:t>
      </w:r>
      <w:proofErr w:type="spellEnd"/>
      <w:r w:rsidRPr="00855FCC">
        <w:rPr>
          <w:rFonts w:ascii="Arial" w:hAnsi="Arial" w:cs="Arial"/>
          <w:color w:val="14171A"/>
          <w:sz w:val="22"/>
          <w:szCs w:val="22"/>
        </w:rPr>
        <w:t xml:space="preserve">) delegate and I am also creating a variable called delegate of type </w:t>
      </w:r>
      <w:proofErr w:type="spellStart"/>
      <w:r w:rsidRPr="0069281F">
        <w:rPr>
          <w:rStyle w:val="hljs-type"/>
          <w:rFonts w:ascii="Menlo" w:hAnsi="Menlo" w:cs="Menlo"/>
          <w:color w:val="6943A4"/>
          <w:bdr w:val="none" w:sz="0" w:space="0" w:color="auto" w:frame="1"/>
          <w:shd w:val="clear" w:color="auto" w:fill="F9F9F9"/>
        </w:rPr>
        <w:t>UpdateLabelTextDelegate</w:t>
      </w:r>
      <w:proofErr w:type="spellEnd"/>
      <w:r w:rsidRPr="00855FCC">
        <w:rPr>
          <w:rFonts w:ascii="Arial" w:hAnsi="Arial" w:cs="Arial"/>
          <w:color w:val="14171A"/>
          <w:sz w:val="22"/>
          <w:szCs w:val="22"/>
        </w:rPr>
        <w:t>? that will store the object that wants to be my delegate and adhere to my protocol.</w:t>
      </w:r>
    </w:p>
    <w:p w14:paraId="68F13721" w14:textId="77777777" w:rsidR="00B16B85" w:rsidRPr="00B16B85" w:rsidRDefault="00B16B85" w:rsidP="00B16B85">
      <w:pPr>
        <w:rPr>
          <w:rFonts w:ascii="Arial" w:hAnsi="Arial" w:cs="Arial"/>
          <w:sz w:val="22"/>
          <w:szCs w:val="22"/>
        </w:rPr>
      </w:pPr>
      <w:r w:rsidRPr="00B16B85">
        <w:rPr>
          <w:rFonts w:ascii="Arial" w:hAnsi="Arial" w:cs="Arial"/>
          <w:i/>
          <w:iCs/>
          <w:spacing w:val="-1"/>
          <w:sz w:val="22"/>
          <w:szCs w:val="22"/>
          <w:shd w:val="clear" w:color="auto" w:fill="FFFFFF"/>
        </w:rPr>
        <w:t xml:space="preserve">The reason delegate is being set as an optional is because if no one wants to be </w:t>
      </w:r>
      <w:proofErr w:type="spellStart"/>
      <w:r w:rsidRPr="00B16B85">
        <w:rPr>
          <w:rFonts w:ascii="Arial" w:hAnsi="Arial" w:cs="Arial"/>
          <w:i/>
          <w:iCs/>
          <w:spacing w:val="-1"/>
          <w:sz w:val="22"/>
          <w:szCs w:val="22"/>
          <w:shd w:val="clear" w:color="auto" w:fill="FFFFFF"/>
        </w:rPr>
        <w:t>SenderVC’s</w:t>
      </w:r>
      <w:proofErr w:type="spellEnd"/>
      <w:r w:rsidRPr="00B16B85">
        <w:rPr>
          <w:rFonts w:ascii="Arial" w:hAnsi="Arial" w:cs="Arial"/>
          <w:i/>
          <w:iCs/>
          <w:spacing w:val="-1"/>
          <w:sz w:val="22"/>
          <w:szCs w:val="22"/>
          <w:shd w:val="clear" w:color="auto" w:fill="FFFFFF"/>
        </w:rPr>
        <w:t xml:space="preserve"> delegate then the value will be nil.</w:t>
      </w:r>
    </w:p>
    <w:p w14:paraId="5F587F1D" w14:textId="2F3A4ADC" w:rsidR="00855FCC" w:rsidRDefault="00855FCC" w:rsidP="003F247D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6A569FFA" w14:textId="4688B752" w:rsidR="00D05013" w:rsidRPr="00D05013" w:rsidRDefault="00D05013" w:rsidP="00D05013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bookmarkStart w:id="4" w:name="OLE_LINK5"/>
      <w:bookmarkStart w:id="5" w:name="OLE_LINK6"/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5 Becoming the delegate</w:t>
      </w:r>
    </w:p>
    <w:bookmarkEnd w:id="4"/>
    <w:bookmarkEnd w:id="5"/>
    <w:p w14:paraId="023FEB72" w14:textId="77777777" w:rsidR="00D05013" w:rsidRPr="00D05013" w:rsidRDefault="00D05013" w:rsidP="00D05013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D05013">
        <w:rPr>
          <w:rFonts w:ascii="Arial" w:hAnsi="Arial" w:cs="Arial"/>
          <w:color w:val="14171A"/>
          <w:sz w:val="22"/>
          <w:szCs w:val="22"/>
        </w:rPr>
        <w:t xml:space="preserve">Now that we’ve created the protocol let’s go over to our </w:t>
      </w:r>
      <w:proofErr w:type="spellStart"/>
      <w:r w:rsidRPr="00D05013">
        <w:rPr>
          <w:rFonts w:ascii="Arial" w:hAnsi="Arial" w:cs="Arial"/>
          <w:color w:val="14171A"/>
          <w:sz w:val="22"/>
          <w:szCs w:val="22"/>
        </w:rPr>
        <w:t>ReceivingVC</w:t>
      </w:r>
      <w:proofErr w:type="spellEnd"/>
      <w:r w:rsidRPr="00D05013">
        <w:rPr>
          <w:rFonts w:ascii="Arial" w:hAnsi="Arial" w:cs="Arial"/>
          <w:color w:val="14171A"/>
          <w:sz w:val="22"/>
          <w:szCs w:val="22"/>
        </w:rPr>
        <w:t xml:space="preserve"> and setup our view to become the delegate of SenderVC.</w:t>
      </w:r>
    </w:p>
    <w:p w14:paraId="0107B9C4" w14:textId="05ED8FF2" w:rsidR="00D05013" w:rsidRDefault="00D05013" w:rsidP="00B16B85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50228AD3" w14:textId="77777777" w:rsidR="00D05013" w:rsidRPr="005873E8" w:rsidRDefault="00D05013" w:rsidP="00D05013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import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UIKit</w:t>
      </w:r>
      <w:proofErr w:type="spellEnd"/>
    </w:p>
    <w:p w14:paraId="58349ED6" w14:textId="61A8C52B" w:rsidR="00D05013" w:rsidRPr="005873E8" w:rsidRDefault="00D05013" w:rsidP="00D05013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</w:p>
    <w:p w14:paraId="75BE5DF1" w14:textId="77777777" w:rsidR="00D05013" w:rsidRPr="005873E8" w:rsidRDefault="00D05013" w:rsidP="00D05013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class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5873E8">
        <w:rPr>
          <w:rFonts w:ascii="Menlo" w:eastAsiaTheme="minorHAnsi" w:hAnsi="Menlo" w:cs="Menlo"/>
          <w:color w:val="004975"/>
          <w:sz w:val="21"/>
          <w:szCs w:val="21"/>
          <w:lang w:eastAsia="ja-JP"/>
        </w:rPr>
        <w:t>ReceiverViewController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: </w:t>
      </w:r>
      <w:r w:rsidRPr="005873E8">
        <w:rPr>
          <w:rFonts w:ascii="Menlo" w:eastAsiaTheme="minorHAnsi" w:hAnsi="Menlo" w:cs="Menlo"/>
          <w:color w:val="2E0D6E"/>
          <w:sz w:val="21"/>
          <w:szCs w:val="21"/>
          <w:lang w:eastAsia="ja-JP"/>
        </w:rPr>
        <w:t>UIViewController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, </w:t>
      </w:r>
      <w:proofErr w:type="spellStart"/>
      <w:r w:rsidRPr="005873E8">
        <w:rPr>
          <w:rFonts w:ascii="Menlo" w:eastAsiaTheme="minorHAnsi" w:hAnsi="Menlo" w:cs="Menlo"/>
          <w:color w:val="284B4F"/>
          <w:sz w:val="21"/>
          <w:szCs w:val="21"/>
          <w:lang w:eastAsia="ja-JP"/>
        </w:rPr>
        <w:t>UpdateLabelTextDelegate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{</w:t>
      </w:r>
    </w:p>
    <w:p w14:paraId="2326DD77" w14:textId="77777777" w:rsidR="00D05013" w:rsidRPr="005873E8" w:rsidRDefault="00D05013" w:rsidP="00D05013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</w:p>
    <w:p w14:paraId="250ADBE6" w14:textId="77777777" w:rsidR="00D05013" w:rsidRPr="005873E8" w:rsidRDefault="00D05013" w:rsidP="00D05013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@</w:t>
      </w:r>
      <w:proofErr w:type="spellStart"/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IBOutlet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weak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var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5873E8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receiveLabel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: </w:t>
      </w:r>
      <w:proofErr w:type="spellStart"/>
      <w:r w:rsidRPr="005873E8">
        <w:rPr>
          <w:rFonts w:ascii="Menlo" w:eastAsiaTheme="minorHAnsi" w:hAnsi="Menlo" w:cs="Menlo"/>
          <w:color w:val="2E0D6E"/>
          <w:sz w:val="21"/>
          <w:szCs w:val="21"/>
          <w:lang w:eastAsia="ja-JP"/>
        </w:rPr>
        <w:t>UILabel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!</w:t>
      </w:r>
    </w:p>
    <w:p w14:paraId="2CA2CCD7" w14:textId="77777777" w:rsidR="00D05013" w:rsidRPr="005873E8" w:rsidRDefault="00D05013" w:rsidP="00D05013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</w:p>
    <w:p w14:paraId="7C99161D" w14:textId="77777777" w:rsidR="00D05013" w:rsidRPr="005873E8" w:rsidRDefault="00D05013" w:rsidP="00D05013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lastRenderedPageBreak/>
        <w:t xml:space="preserve">    </w:t>
      </w:r>
      <w:proofErr w:type="spellStart"/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func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Pr="005873E8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updateLabelText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spellStart"/>
      <w:proofErr w:type="gram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withText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text: </w:t>
      </w:r>
      <w:r w:rsidRPr="005873E8">
        <w:rPr>
          <w:rFonts w:ascii="Menlo" w:eastAsiaTheme="minorHAnsi" w:hAnsi="Menlo" w:cs="Menlo"/>
          <w:color w:val="2E0D6E"/>
          <w:sz w:val="21"/>
          <w:szCs w:val="21"/>
          <w:lang w:eastAsia="ja-JP"/>
        </w:rPr>
        <w:t>String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 {</w:t>
      </w:r>
    </w:p>
    <w:p w14:paraId="17F257B7" w14:textId="77777777" w:rsidR="00D05013" w:rsidRPr="005873E8" w:rsidRDefault="00D05013" w:rsidP="00D05013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proofErr w:type="spellStart"/>
      <w:r w:rsidRPr="005873E8">
        <w:rPr>
          <w:rFonts w:ascii="Menlo" w:eastAsiaTheme="minorHAnsi" w:hAnsi="Menlo" w:cs="Menlo"/>
          <w:color w:val="3B7F89"/>
          <w:sz w:val="21"/>
          <w:szCs w:val="21"/>
          <w:lang w:eastAsia="ja-JP"/>
        </w:rPr>
        <w:t>receiveLabel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.</w:t>
      </w:r>
      <w:r w:rsidRPr="005873E8">
        <w:rPr>
          <w:rFonts w:ascii="Menlo" w:eastAsiaTheme="minorHAnsi" w:hAnsi="Menlo" w:cs="Menlo"/>
          <w:color w:val="5C2699"/>
          <w:sz w:val="21"/>
          <w:szCs w:val="21"/>
          <w:lang w:eastAsia="ja-JP"/>
        </w:rPr>
        <w:t>text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= text</w:t>
      </w:r>
    </w:p>
    <w:p w14:paraId="471BC0A7" w14:textId="77777777" w:rsidR="00D05013" w:rsidRPr="005873E8" w:rsidRDefault="00D05013" w:rsidP="00D05013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}</w:t>
      </w:r>
    </w:p>
    <w:p w14:paraId="0EBA90DA" w14:textId="77777777" w:rsidR="00D05013" w:rsidRPr="005873E8" w:rsidRDefault="00D05013" w:rsidP="00D05013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</w:p>
    <w:p w14:paraId="2653A7EE" w14:textId="77777777" w:rsidR="00D05013" w:rsidRPr="005873E8" w:rsidRDefault="00D05013" w:rsidP="00D05013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override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func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gramStart"/>
      <w:r w:rsidRPr="005873E8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prepare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gram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for segue: </w:t>
      </w:r>
      <w:proofErr w:type="spellStart"/>
      <w:r w:rsidRPr="005873E8">
        <w:rPr>
          <w:rFonts w:ascii="Menlo" w:eastAsiaTheme="minorHAnsi" w:hAnsi="Menlo" w:cs="Menlo"/>
          <w:color w:val="2E0D6E"/>
          <w:sz w:val="21"/>
          <w:szCs w:val="21"/>
          <w:lang w:eastAsia="ja-JP"/>
        </w:rPr>
        <w:t>UIStoryboardSegue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, sender: </w:t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Any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?) {</w:t>
      </w:r>
    </w:p>
    <w:p w14:paraId="4282CEFB" w14:textId="0616425E" w:rsidR="005873E8" w:rsidRPr="005873E8" w:rsidRDefault="00D05013" w:rsidP="005873E8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r w:rsidR="005873E8"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if</w:t>
      </w:r>
      <w:r w:rsidR="005873E8"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="005873E8"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segue.</w:t>
      </w:r>
      <w:r w:rsidR="005873E8" w:rsidRPr="005873E8">
        <w:rPr>
          <w:rFonts w:ascii="Menlo" w:eastAsiaTheme="minorHAnsi" w:hAnsi="Menlo" w:cs="Menlo"/>
          <w:color w:val="5C2699"/>
          <w:sz w:val="21"/>
          <w:szCs w:val="21"/>
          <w:lang w:eastAsia="ja-JP"/>
        </w:rPr>
        <w:t>identifier</w:t>
      </w:r>
      <w:proofErr w:type="spellEnd"/>
      <w:proofErr w:type="gramEnd"/>
      <w:r w:rsidR="005873E8"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5873E8" w:rsidRPr="005873E8">
        <w:rPr>
          <w:rFonts w:ascii="Menlo" w:eastAsiaTheme="minorHAnsi" w:hAnsi="Menlo" w:cs="Menlo"/>
          <w:color w:val="5C2699"/>
          <w:sz w:val="21"/>
          <w:szCs w:val="21"/>
          <w:lang w:eastAsia="ja-JP"/>
        </w:rPr>
        <w:t>==</w:t>
      </w:r>
      <w:r w:rsidR="005873E8"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5873E8" w:rsidRPr="005873E8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"</w:t>
      </w:r>
      <w:proofErr w:type="spellStart"/>
      <w:r w:rsidR="005873E8" w:rsidRPr="005873E8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goToSender</w:t>
      </w:r>
      <w:proofErr w:type="spellEnd"/>
      <w:r w:rsidR="005873E8" w:rsidRPr="005873E8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"</w:t>
      </w:r>
      <w:r w:rsidR="005873E8"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{</w:t>
      </w:r>
    </w:p>
    <w:p w14:paraId="2F4B49CD" w14:textId="77777777" w:rsidR="005873E8" w:rsidRPr="005873E8" w:rsidRDefault="005873E8" w:rsidP="005873E8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    </w:t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let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dest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= </w:t>
      </w:r>
      <w:proofErr w:type="spellStart"/>
      <w:proofErr w:type="gramStart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segue.</w:t>
      </w:r>
      <w:r w:rsidRPr="005873E8">
        <w:rPr>
          <w:rFonts w:ascii="Menlo" w:eastAsiaTheme="minorHAnsi" w:hAnsi="Menlo" w:cs="Menlo"/>
          <w:color w:val="5C2699"/>
          <w:sz w:val="21"/>
          <w:szCs w:val="21"/>
          <w:lang w:eastAsia="ja-JP"/>
        </w:rPr>
        <w:t>destination</w:t>
      </w:r>
      <w:proofErr w:type="spellEnd"/>
      <w:proofErr w:type="gram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as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! </w:t>
      </w:r>
      <w:proofErr w:type="spellStart"/>
      <w:r w:rsidRPr="005873E8">
        <w:rPr>
          <w:rFonts w:ascii="Menlo" w:eastAsiaTheme="minorHAnsi" w:hAnsi="Menlo" w:cs="Menlo"/>
          <w:color w:val="284B4F"/>
          <w:sz w:val="21"/>
          <w:szCs w:val="21"/>
          <w:lang w:eastAsia="ja-JP"/>
        </w:rPr>
        <w:t>SenderViewController</w:t>
      </w:r>
      <w:proofErr w:type="spellEnd"/>
    </w:p>
    <w:p w14:paraId="765B1669" w14:textId="77777777" w:rsidR="005873E8" w:rsidRPr="005873E8" w:rsidRDefault="005873E8" w:rsidP="005873E8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dest.</w:t>
      </w:r>
      <w:r w:rsidRPr="005873E8">
        <w:rPr>
          <w:rFonts w:ascii="Menlo" w:eastAsiaTheme="minorHAnsi" w:hAnsi="Menlo" w:cs="Menlo"/>
          <w:color w:val="3B7F89"/>
          <w:sz w:val="21"/>
          <w:szCs w:val="21"/>
          <w:lang w:eastAsia="ja-JP"/>
        </w:rPr>
        <w:t>delegate</w:t>
      </w:r>
      <w:proofErr w:type="spellEnd"/>
      <w:proofErr w:type="gram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= </w:t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self</w:t>
      </w:r>
    </w:p>
    <w:p w14:paraId="110B22F9" w14:textId="1F77AB4A" w:rsidR="005873E8" w:rsidRPr="005873E8" w:rsidRDefault="005873E8" w:rsidP="005873E8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}</w:t>
      </w:r>
    </w:p>
    <w:p w14:paraId="2FAB31B5" w14:textId="77777777" w:rsidR="005873E8" w:rsidRDefault="00D05013" w:rsidP="00D05013">
      <w:pPr>
        <w:shd w:val="clear" w:color="auto" w:fill="FFFFFF"/>
        <w:spacing w:after="100" w:afterAutospacing="1"/>
        <w:jc w:val="both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bookmarkStart w:id="6" w:name="OLE_LINK7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  <w:bookmarkEnd w:id="6"/>
    </w:p>
    <w:p w14:paraId="3C43BA56" w14:textId="6281FBF1" w:rsidR="00D05013" w:rsidRPr="005873E8" w:rsidRDefault="00D05013" w:rsidP="00D05013">
      <w:pPr>
        <w:shd w:val="clear" w:color="auto" w:fill="FFFFFF"/>
        <w:spacing w:after="100" w:afterAutospacing="1"/>
        <w:jc w:val="both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</w:p>
    <w:p w14:paraId="5C04B500" w14:textId="77777777" w:rsidR="00D05013" w:rsidRDefault="00D05013" w:rsidP="00B16B85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09D43A14" w14:textId="112CDC2F" w:rsidR="00B16B85" w:rsidRPr="00B16B85" w:rsidRDefault="00B16B85" w:rsidP="00B16B85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proofErr w:type="gramStart"/>
      <w:r w:rsidRPr="00B16B85">
        <w:rPr>
          <w:rFonts w:ascii="Arial" w:hAnsi="Arial" w:cs="Arial"/>
          <w:color w:val="14171A"/>
          <w:sz w:val="22"/>
          <w:szCs w:val="22"/>
        </w:rPr>
        <w:t>First</w:t>
      </w:r>
      <w:proofErr w:type="gramEnd"/>
      <w:r w:rsidRPr="00B16B85">
        <w:rPr>
          <w:rFonts w:ascii="Arial" w:hAnsi="Arial" w:cs="Arial"/>
          <w:color w:val="14171A"/>
          <w:sz w:val="22"/>
          <w:szCs w:val="22"/>
        </w:rPr>
        <w:t xml:space="preserve"> we added </w:t>
      </w:r>
      <w:proofErr w:type="spellStart"/>
      <w:r w:rsidRPr="0069281F">
        <w:rPr>
          <w:rStyle w:val="hljs-type"/>
          <w:rFonts w:ascii="Menlo" w:hAnsi="Menlo" w:cs="Menlo"/>
          <w:color w:val="6943A4"/>
          <w:bdr w:val="none" w:sz="0" w:space="0" w:color="auto" w:frame="1"/>
          <w:shd w:val="clear" w:color="auto" w:fill="F9F9F9"/>
        </w:rPr>
        <w:t>UpdateLabelTextDelegate</w:t>
      </w:r>
      <w:proofErr w:type="spellEnd"/>
      <w:r w:rsidRPr="00B16B85">
        <w:rPr>
          <w:rFonts w:ascii="Arial" w:hAnsi="Arial" w:cs="Arial"/>
          <w:color w:val="14171A"/>
          <w:sz w:val="22"/>
          <w:szCs w:val="22"/>
        </w:rPr>
        <w:t xml:space="preserve"> next to UIViewController. All this is doing is saying that I (Receive</w:t>
      </w:r>
      <w:r>
        <w:rPr>
          <w:rFonts w:ascii="Arial" w:hAnsi="Arial" w:cs="Arial"/>
          <w:color w:val="14171A"/>
          <w:sz w:val="22"/>
          <w:szCs w:val="22"/>
        </w:rPr>
        <w:t>r</w:t>
      </w:r>
      <w:r w:rsidRPr="00B16B85">
        <w:rPr>
          <w:rFonts w:ascii="Arial" w:hAnsi="Arial" w:cs="Arial"/>
          <w:color w:val="14171A"/>
          <w:sz w:val="22"/>
          <w:szCs w:val="22"/>
        </w:rPr>
        <w:t xml:space="preserve">VC) will adhere to </w:t>
      </w:r>
      <w:proofErr w:type="spellStart"/>
      <w:r w:rsidRPr="0069281F">
        <w:rPr>
          <w:rStyle w:val="hljs-type"/>
          <w:rFonts w:ascii="Menlo" w:hAnsi="Menlo" w:cs="Menlo"/>
          <w:color w:val="6943A4"/>
          <w:bdr w:val="none" w:sz="0" w:space="0" w:color="auto" w:frame="1"/>
          <w:shd w:val="clear" w:color="auto" w:fill="F9F9F9"/>
        </w:rPr>
        <w:t>UpdateLabelTextDelegate</w:t>
      </w:r>
      <w:proofErr w:type="spellEnd"/>
      <w:r w:rsidRPr="00B16B85">
        <w:rPr>
          <w:rFonts w:ascii="Arial" w:hAnsi="Arial" w:cs="Arial"/>
          <w:color w:val="14171A"/>
          <w:sz w:val="22"/>
          <w:szCs w:val="22"/>
        </w:rPr>
        <w:t xml:space="preserve"> (the protocol). Now that Receive</w:t>
      </w:r>
      <w:r>
        <w:rPr>
          <w:rFonts w:ascii="Arial" w:hAnsi="Arial" w:cs="Arial"/>
          <w:color w:val="14171A"/>
          <w:sz w:val="22"/>
          <w:szCs w:val="22"/>
        </w:rPr>
        <w:t>r</w:t>
      </w:r>
      <w:r w:rsidRPr="00B16B85">
        <w:rPr>
          <w:rFonts w:ascii="Arial" w:hAnsi="Arial" w:cs="Arial"/>
          <w:color w:val="14171A"/>
          <w:sz w:val="22"/>
          <w:szCs w:val="22"/>
        </w:rPr>
        <w:t xml:space="preserve">VC has done this it now MUST implement the function </w:t>
      </w:r>
      <w:proofErr w:type="spellStart"/>
      <w:r w:rsidRPr="00B16B85">
        <w:rPr>
          <w:rFonts w:ascii="Arial" w:hAnsi="Arial" w:cs="Arial"/>
          <w:color w:val="14171A"/>
          <w:sz w:val="22"/>
          <w:szCs w:val="22"/>
        </w:rPr>
        <w:t>updateLabelText</w:t>
      </w:r>
      <w:proofErr w:type="spellEnd"/>
      <w:r w:rsidRPr="00B16B85">
        <w:rPr>
          <w:rFonts w:ascii="Arial" w:hAnsi="Arial" w:cs="Arial"/>
          <w:color w:val="14171A"/>
          <w:sz w:val="22"/>
          <w:szCs w:val="22"/>
        </w:rPr>
        <w:t xml:space="preserve"> which you can see we do.</w:t>
      </w:r>
    </w:p>
    <w:p w14:paraId="7104A181" w14:textId="77777777" w:rsidR="00D05013" w:rsidRPr="00D05013" w:rsidRDefault="00D05013" w:rsidP="00D05013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D05013">
        <w:rPr>
          <w:rFonts w:ascii="Arial" w:hAnsi="Arial" w:cs="Arial"/>
          <w:color w:val="14171A"/>
          <w:sz w:val="22"/>
          <w:szCs w:val="22"/>
        </w:rPr>
        <w:t xml:space="preserve">Going back to the beginning. The objective here is to update the label on </w:t>
      </w:r>
      <w:proofErr w:type="spellStart"/>
      <w:r w:rsidRPr="00D05013">
        <w:rPr>
          <w:rFonts w:ascii="Arial" w:hAnsi="Arial" w:cs="Arial"/>
          <w:color w:val="14171A"/>
          <w:sz w:val="22"/>
          <w:szCs w:val="22"/>
        </w:rPr>
        <w:t>ReceiveVC</w:t>
      </w:r>
      <w:proofErr w:type="spellEnd"/>
      <w:r w:rsidRPr="00D05013">
        <w:rPr>
          <w:rFonts w:ascii="Arial" w:hAnsi="Arial" w:cs="Arial"/>
          <w:color w:val="14171A"/>
          <w:sz w:val="22"/>
          <w:szCs w:val="22"/>
        </w:rPr>
        <w:t xml:space="preserve"> with the </w:t>
      </w:r>
      <w:proofErr w:type="spellStart"/>
      <w:r w:rsidRPr="00D05013">
        <w:rPr>
          <w:rFonts w:ascii="Arial" w:hAnsi="Arial" w:cs="Arial"/>
          <w:color w:val="14171A"/>
          <w:sz w:val="22"/>
          <w:szCs w:val="22"/>
        </w:rPr>
        <w:t>textField</w:t>
      </w:r>
      <w:proofErr w:type="spellEnd"/>
      <w:r w:rsidRPr="00D05013">
        <w:rPr>
          <w:rFonts w:ascii="Arial" w:hAnsi="Arial" w:cs="Arial"/>
          <w:color w:val="14171A"/>
          <w:sz w:val="22"/>
          <w:szCs w:val="22"/>
        </w:rPr>
        <w:t xml:space="preserve"> text from the SenderVC. To do this SenderVC wants to call the protocol function on whomever is the delegate and pass it’s </w:t>
      </w:r>
      <w:proofErr w:type="spellStart"/>
      <w:r w:rsidRPr="00D05013">
        <w:rPr>
          <w:rFonts w:ascii="Arial" w:hAnsi="Arial" w:cs="Arial"/>
          <w:color w:val="14171A"/>
          <w:sz w:val="22"/>
          <w:szCs w:val="22"/>
        </w:rPr>
        <w:t>textField</w:t>
      </w:r>
      <w:proofErr w:type="spellEnd"/>
      <w:r w:rsidRPr="00D05013">
        <w:rPr>
          <w:rFonts w:ascii="Arial" w:hAnsi="Arial" w:cs="Arial"/>
          <w:color w:val="14171A"/>
          <w:sz w:val="22"/>
          <w:szCs w:val="22"/>
        </w:rPr>
        <w:t xml:space="preserve"> text as the argument. Makes </w:t>
      </w:r>
      <w:proofErr w:type="gramStart"/>
      <w:r w:rsidRPr="00D05013">
        <w:rPr>
          <w:rFonts w:ascii="Arial" w:hAnsi="Arial" w:cs="Arial"/>
          <w:color w:val="14171A"/>
          <w:sz w:val="22"/>
          <w:szCs w:val="22"/>
        </w:rPr>
        <w:t>sense</w:t>
      </w:r>
      <w:proofErr w:type="gramEnd"/>
      <w:r w:rsidRPr="00D05013">
        <w:rPr>
          <w:rFonts w:ascii="Arial" w:hAnsi="Arial" w:cs="Arial"/>
          <w:color w:val="14171A"/>
          <w:sz w:val="22"/>
          <w:szCs w:val="22"/>
        </w:rPr>
        <w:t xml:space="preserve"> right? </w:t>
      </w:r>
      <w:proofErr w:type="gramStart"/>
      <w:r w:rsidRPr="00D05013">
        <w:rPr>
          <w:rFonts w:ascii="Arial" w:hAnsi="Arial" w:cs="Arial"/>
          <w:color w:val="14171A"/>
          <w:sz w:val="22"/>
          <w:szCs w:val="22"/>
        </w:rPr>
        <w:t>So</w:t>
      </w:r>
      <w:proofErr w:type="gramEnd"/>
      <w:r w:rsidRPr="00D05013">
        <w:rPr>
          <w:rFonts w:ascii="Arial" w:hAnsi="Arial" w:cs="Arial"/>
          <w:color w:val="14171A"/>
          <w:sz w:val="22"/>
          <w:szCs w:val="22"/>
        </w:rPr>
        <w:t xml:space="preserve"> if the argument coming into the function is going to be the </w:t>
      </w:r>
      <w:proofErr w:type="spellStart"/>
      <w:r w:rsidRPr="00D05013">
        <w:rPr>
          <w:rFonts w:ascii="Arial" w:hAnsi="Arial" w:cs="Arial"/>
          <w:color w:val="14171A"/>
          <w:sz w:val="22"/>
          <w:szCs w:val="22"/>
        </w:rPr>
        <w:t>SenderVC’s</w:t>
      </w:r>
      <w:proofErr w:type="spellEnd"/>
      <w:r w:rsidRPr="00D05013">
        <w:rPr>
          <w:rFonts w:ascii="Arial" w:hAnsi="Arial" w:cs="Arial"/>
          <w:color w:val="14171A"/>
          <w:sz w:val="22"/>
          <w:szCs w:val="22"/>
        </w:rPr>
        <w:t xml:space="preserve"> </w:t>
      </w:r>
      <w:proofErr w:type="spellStart"/>
      <w:r w:rsidRPr="00D05013">
        <w:rPr>
          <w:rFonts w:ascii="Arial" w:hAnsi="Arial" w:cs="Arial"/>
          <w:color w:val="14171A"/>
          <w:sz w:val="22"/>
          <w:szCs w:val="22"/>
        </w:rPr>
        <w:t>textField</w:t>
      </w:r>
      <w:proofErr w:type="spellEnd"/>
      <w:r w:rsidRPr="00D05013">
        <w:rPr>
          <w:rFonts w:ascii="Arial" w:hAnsi="Arial" w:cs="Arial"/>
          <w:color w:val="14171A"/>
          <w:sz w:val="22"/>
          <w:szCs w:val="22"/>
        </w:rPr>
        <w:t xml:space="preserve"> we want to set the label’s text on ReceiverVC to that argument. Which is what you see above in the </w:t>
      </w:r>
      <w:proofErr w:type="spellStart"/>
      <w:r w:rsidRPr="00D05013">
        <w:rPr>
          <w:rFonts w:ascii="Arial" w:hAnsi="Arial" w:cs="Arial"/>
          <w:color w:val="14171A"/>
          <w:sz w:val="22"/>
          <w:szCs w:val="22"/>
        </w:rPr>
        <w:t>updateLabelText</w:t>
      </w:r>
      <w:proofErr w:type="spellEnd"/>
      <w:r w:rsidRPr="00D05013">
        <w:rPr>
          <w:rFonts w:ascii="Arial" w:hAnsi="Arial" w:cs="Arial"/>
          <w:color w:val="14171A"/>
          <w:sz w:val="22"/>
          <w:szCs w:val="22"/>
        </w:rPr>
        <w:t xml:space="preserve"> function.</w:t>
      </w:r>
    </w:p>
    <w:p w14:paraId="59B4BF08" w14:textId="77777777" w:rsidR="00D05013" w:rsidRPr="00D05013" w:rsidRDefault="00D05013" w:rsidP="00D05013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D05013">
        <w:rPr>
          <w:rFonts w:ascii="Arial" w:hAnsi="Arial" w:cs="Arial"/>
          <w:color w:val="14171A"/>
          <w:sz w:val="22"/>
          <w:szCs w:val="22"/>
        </w:rPr>
        <w:t>The last thing we do here is actually set ReceiverVC as the delegate when we segue to the SenderVC.</w:t>
      </w:r>
    </w:p>
    <w:p w14:paraId="6FCF460D" w14:textId="77777777" w:rsidR="00D05013" w:rsidRDefault="00D05013" w:rsidP="003F247D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632775A5" w14:textId="2232A8C0" w:rsidR="00B16B85" w:rsidRPr="00C44534" w:rsidRDefault="00B16B85" w:rsidP="00B16B85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bookmarkStart w:id="7" w:name="OLE_LINK3"/>
      <w:bookmarkStart w:id="8" w:name="OLE_LINK4"/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D05013">
        <w:rPr>
          <w:rStyle w:val="Strong"/>
          <w:rFonts w:ascii="Consolas" w:hAnsi="Consolas" w:cs="Consolas"/>
          <w:color w:val="282828"/>
          <w:sz w:val="24"/>
        </w:rPr>
        <w:t>6</w:t>
      </w:r>
      <w:r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D05013">
        <w:rPr>
          <w:rStyle w:val="Strong"/>
          <w:rFonts w:ascii="Consolas" w:hAnsi="Consolas" w:cs="Consolas"/>
          <w:color w:val="282828"/>
          <w:sz w:val="24"/>
        </w:rPr>
        <w:t>Sending the text</w:t>
      </w:r>
    </w:p>
    <w:p w14:paraId="7BD91860" w14:textId="60911D07" w:rsidR="00B16B85" w:rsidRDefault="00D05013" w:rsidP="00B16B85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 xml:space="preserve">Send the input text from the </w:t>
      </w:r>
      <w:proofErr w:type="spellStart"/>
      <w:r>
        <w:rPr>
          <w:rFonts w:ascii="Arial" w:hAnsi="Arial" w:cs="Arial"/>
          <w:color w:val="14171A"/>
          <w:sz w:val="22"/>
          <w:szCs w:val="22"/>
        </w:rPr>
        <w:t>textField</w:t>
      </w:r>
      <w:proofErr w:type="spellEnd"/>
      <w:r>
        <w:rPr>
          <w:rFonts w:ascii="Arial" w:hAnsi="Arial" w:cs="Arial"/>
          <w:color w:val="14171A"/>
          <w:sz w:val="22"/>
          <w:szCs w:val="22"/>
        </w:rPr>
        <w:t xml:space="preserve"> back to the label in the Receiver</w:t>
      </w:r>
      <w:r w:rsidR="00B16B85">
        <w:rPr>
          <w:rFonts w:ascii="Arial" w:hAnsi="Arial" w:cs="Arial"/>
          <w:color w:val="14171A"/>
          <w:sz w:val="22"/>
          <w:szCs w:val="22"/>
        </w:rPr>
        <w:t>.</w:t>
      </w:r>
    </w:p>
    <w:bookmarkEnd w:id="7"/>
    <w:bookmarkEnd w:id="8"/>
    <w:p w14:paraId="6AF8FA89" w14:textId="77777777" w:rsidR="005873E8" w:rsidRPr="005873E8" w:rsidRDefault="005873E8" w:rsidP="005873E8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ab/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@</w:t>
      </w:r>
      <w:proofErr w:type="spellStart"/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IBAction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func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Pr="005873E8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sendTextToReceiver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gramEnd"/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_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sender: </w:t>
      </w:r>
      <w:proofErr w:type="spellStart"/>
      <w:r w:rsidRPr="005873E8">
        <w:rPr>
          <w:rFonts w:ascii="Menlo" w:eastAsiaTheme="minorHAnsi" w:hAnsi="Menlo" w:cs="Menlo"/>
          <w:color w:val="2E0D6E"/>
          <w:sz w:val="21"/>
          <w:szCs w:val="21"/>
          <w:lang w:eastAsia="ja-JP"/>
        </w:rPr>
        <w:t>UIButton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 {</w:t>
      </w:r>
    </w:p>
    <w:p w14:paraId="6CB03D0C" w14:textId="77777777" w:rsidR="005873E8" w:rsidRPr="005873E8" w:rsidRDefault="005873E8" w:rsidP="005873E8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3B7F89"/>
          <w:sz w:val="21"/>
          <w:szCs w:val="21"/>
          <w:lang w:eastAsia="ja-JP"/>
        </w:rPr>
        <w:tab/>
      </w:r>
      <w:r>
        <w:rPr>
          <w:rFonts w:ascii="Menlo" w:eastAsiaTheme="minorHAnsi" w:hAnsi="Menlo" w:cs="Menlo"/>
          <w:color w:val="3B7F89"/>
          <w:sz w:val="21"/>
          <w:szCs w:val="21"/>
          <w:lang w:eastAsia="ja-JP"/>
        </w:rPr>
        <w:tab/>
      </w:r>
      <w:proofErr w:type="gramStart"/>
      <w:r w:rsidRPr="005873E8">
        <w:rPr>
          <w:rFonts w:ascii="Menlo" w:eastAsiaTheme="minorHAnsi" w:hAnsi="Menlo" w:cs="Menlo"/>
          <w:color w:val="3B7F89"/>
          <w:sz w:val="21"/>
          <w:szCs w:val="21"/>
          <w:lang w:eastAsia="ja-JP"/>
        </w:rPr>
        <w:t>delegate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?.</w:t>
      </w:r>
      <w:proofErr w:type="spellStart"/>
      <w:proofErr w:type="gramEnd"/>
      <w:r w:rsidRPr="005873E8">
        <w:rPr>
          <w:rFonts w:ascii="Menlo" w:eastAsiaTheme="minorHAnsi" w:hAnsi="Menlo" w:cs="Menlo"/>
          <w:color w:val="3B7F89"/>
          <w:sz w:val="21"/>
          <w:szCs w:val="21"/>
          <w:lang w:eastAsia="ja-JP"/>
        </w:rPr>
        <w:t>updateLabelText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spellStart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withText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: </w:t>
      </w:r>
      <w:proofErr w:type="spellStart"/>
      <w:r w:rsidRPr="005873E8">
        <w:rPr>
          <w:rFonts w:ascii="Menlo" w:eastAsiaTheme="minorHAnsi" w:hAnsi="Menlo" w:cs="Menlo"/>
          <w:color w:val="3B7F89"/>
          <w:sz w:val="21"/>
          <w:szCs w:val="21"/>
          <w:lang w:eastAsia="ja-JP"/>
        </w:rPr>
        <w:t>textField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.</w:t>
      </w:r>
      <w:r w:rsidRPr="005873E8">
        <w:rPr>
          <w:rFonts w:ascii="Menlo" w:eastAsiaTheme="minorHAnsi" w:hAnsi="Menlo" w:cs="Menlo"/>
          <w:color w:val="5C2699"/>
          <w:sz w:val="21"/>
          <w:szCs w:val="21"/>
          <w:lang w:eastAsia="ja-JP"/>
        </w:rPr>
        <w:t>text</w:t>
      </w:r>
      <w:proofErr w:type="spell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?? </w:t>
      </w:r>
      <w:r w:rsidRPr="005873E8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""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</w:p>
    <w:p w14:paraId="4022E920" w14:textId="77777777" w:rsidR="005873E8" w:rsidRPr="005873E8" w:rsidRDefault="005873E8" w:rsidP="005873E8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5C2699"/>
          <w:sz w:val="21"/>
          <w:szCs w:val="21"/>
          <w:lang w:eastAsia="ja-JP"/>
        </w:rPr>
        <w:tab/>
      </w:r>
      <w:r>
        <w:rPr>
          <w:rFonts w:ascii="Menlo" w:eastAsiaTheme="minorHAnsi" w:hAnsi="Menlo" w:cs="Menlo"/>
          <w:color w:val="5C2699"/>
          <w:sz w:val="21"/>
          <w:szCs w:val="21"/>
          <w:lang w:eastAsia="ja-JP"/>
        </w:rPr>
        <w:tab/>
      </w:r>
      <w:proofErr w:type="gramStart"/>
      <w:r w:rsidRPr="005873E8">
        <w:rPr>
          <w:rFonts w:ascii="Menlo" w:eastAsiaTheme="minorHAnsi" w:hAnsi="Menlo" w:cs="Menlo"/>
          <w:color w:val="5C2699"/>
          <w:sz w:val="21"/>
          <w:szCs w:val="21"/>
          <w:lang w:eastAsia="ja-JP"/>
        </w:rPr>
        <w:t>dismiss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gramEnd"/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animated: </w:t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true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, completion: </w:t>
      </w:r>
      <w:r w:rsidRPr="005873E8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nil</w:t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</w:p>
    <w:p w14:paraId="16563C88" w14:textId="77777777" w:rsidR="005873E8" w:rsidRPr="005873E8" w:rsidRDefault="005873E8" w:rsidP="005873E8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ab/>
      </w:r>
      <w:r w:rsidRPr="005873E8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</w:p>
    <w:p w14:paraId="19E145C7" w14:textId="77777777" w:rsidR="005873E8" w:rsidRPr="005873E8" w:rsidRDefault="005873E8" w:rsidP="005873E8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5873E8">
        <w:rPr>
          <w:rFonts w:ascii="Arial" w:hAnsi="Arial" w:cs="Arial"/>
          <w:color w:val="14171A"/>
          <w:sz w:val="22"/>
          <w:szCs w:val="22"/>
        </w:rPr>
        <w:t xml:space="preserve">If you recall in the last step when we segued into SenderVC we set ReceiverVC as the delegate. </w:t>
      </w:r>
      <w:proofErr w:type="gramStart"/>
      <w:r w:rsidRPr="005873E8">
        <w:rPr>
          <w:rFonts w:ascii="Arial" w:hAnsi="Arial" w:cs="Arial"/>
          <w:color w:val="14171A"/>
          <w:sz w:val="22"/>
          <w:szCs w:val="22"/>
        </w:rPr>
        <w:t>So</w:t>
      </w:r>
      <w:proofErr w:type="gramEnd"/>
      <w:r w:rsidRPr="005873E8">
        <w:rPr>
          <w:rFonts w:ascii="Arial" w:hAnsi="Arial" w:cs="Arial"/>
          <w:color w:val="14171A"/>
          <w:sz w:val="22"/>
          <w:szCs w:val="22"/>
        </w:rPr>
        <w:t xml:space="preserve"> we know that ReceiverVC has implemented the </w:t>
      </w:r>
      <w:proofErr w:type="spellStart"/>
      <w:r w:rsidRPr="005873E8">
        <w:rPr>
          <w:rFonts w:ascii="Arial" w:hAnsi="Arial" w:cs="Arial"/>
          <w:color w:val="14171A"/>
          <w:sz w:val="22"/>
          <w:szCs w:val="22"/>
        </w:rPr>
        <w:t>updateLabelText</w:t>
      </w:r>
      <w:proofErr w:type="spellEnd"/>
      <w:r w:rsidRPr="005873E8">
        <w:rPr>
          <w:rFonts w:ascii="Arial" w:hAnsi="Arial" w:cs="Arial"/>
          <w:color w:val="14171A"/>
          <w:sz w:val="22"/>
          <w:szCs w:val="22"/>
        </w:rPr>
        <w:t xml:space="preserve"> function. Here we are simply calling the delegate’s (</w:t>
      </w:r>
      <w:proofErr w:type="spellStart"/>
      <w:r w:rsidRPr="005873E8">
        <w:rPr>
          <w:rFonts w:ascii="Arial" w:hAnsi="Arial" w:cs="Arial"/>
          <w:color w:val="14171A"/>
          <w:sz w:val="22"/>
          <w:szCs w:val="22"/>
        </w:rPr>
        <w:t>ReceiverVC’s</w:t>
      </w:r>
      <w:proofErr w:type="spellEnd"/>
      <w:r w:rsidRPr="005873E8">
        <w:rPr>
          <w:rFonts w:ascii="Arial" w:hAnsi="Arial" w:cs="Arial"/>
          <w:color w:val="14171A"/>
          <w:sz w:val="22"/>
          <w:szCs w:val="22"/>
        </w:rPr>
        <w:t xml:space="preserve">) </w:t>
      </w:r>
      <w:proofErr w:type="spellStart"/>
      <w:r w:rsidRPr="005873E8">
        <w:rPr>
          <w:rFonts w:ascii="Arial" w:hAnsi="Arial" w:cs="Arial"/>
          <w:color w:val="14171A"/>
          <w:sz w:val="22"/>
          <w:szCs w:val="22"/>
        </w:rPr>
        <w:t>updateLabelText</w:t>
      </w:r>
      <w:proofErr w:type="spellEnd"/>
      <w:r w:rsidRPr="005873E8">
        <w:rPr>
          <w:rFonts w:ascii="Arial" w:hAnsi="Arial" w:cs="Arial"/>
          <w:color w:val="14171A"/>
          <w:sz w:val="22"/>
          <w:szCs w:val="22"/>
        </w:rPr>
        <w:t xml:space="preserve"> function and passing it the argument of the </w:t>
      </w:r>
      <w:proofErr w:type="spellStart"/>
      <w:r w:rsidRPr="005873E8">
        <w:rPr>
          <w:rFonts w:ascii="Arial" w:hAnsi="Arial" w:cs="Arial"/>
          <w:color w:val="14171A"/>
          <w:sz w:val="22"/>
          <w:szCs w:val="22"/>
        </w:rPr>
        <w:t>textField’s</w:t>
      </w:r>
      <w:proofErr w:type="spellEnd"/>
      <w:r w:rsidRPr="005873E8">
        <w:rPr>
          <w:rFonts w:ascii="Arial" w:hAnsi="Arial" w:cs="Arial"/>
          <w:color w:val="14171A"/>
          <w:sz w:val="22"/>
          <w:szCs w:val="22"/>
        </w:rPr>
        <w:t xml:space="preserve"> text.</w:t>
      </w:r>
    </w:p>
    <w:p w14:paraId="723E9E8F" w14:textId="77777777" w:rsidR="005873E8" w:rsidRPr="005873E8" w:rsidRDefault="005873E8" w:rsidP="005873E8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5873E8">
        <w:rPr>
          <w:rFonts w:ascii="Arial" w:hAnsi="Arial" w:cs="Arial"/>
          <w:color w:val="14171A"/>
          <w:sz w:val="22"/>
          <w:szCs w:val="22"/>
        </w:rPr>
        <w:lastRenderedPageBreak/>
        <w:t xml:space="preserve">The last line of code just </w:t>
      </w:r>
      <w:proofErr w:type="gramStart"/>
      <w:r w:rsidRPr="005873E8">
        <w:rPr>
          <w:rFonts w:ascii="Arial" w:hAnsi="Arial" w:cs="Arial"/>
          <w:color w:val="14171A"/>
          <w:sz w:val="22"/>
          <w:szCs w:val="22"/>
        </w:rPr>
        <w:t>dismiss</w:t>
      </w:r>
      <w:proofErr w:type="gramEnd"/>
      <w:r w:rsidRPr="005873E8">
        <w:rPr>
          <w:rFonts w:ascii="Arial" w:hAnsi="Arial" w:cs="Arial"/>
          <w:color w:val="14171A"/>
          <w:sz w:val="22"/>
          <w:szCs w:val="22"/>
        </w:rPr>
        <w:t xml:space="preserve"> the view so we can get back to ReceiverVC.</w:t>
      </w:r>
    </w:p>
    <w:p w14:paraId="6755C7C9" w14:textId="0C78904A" w:rsidR="005873E8" w:rsidRPr="005873E8" w:rsidRDefault="005873E8" w:rsidP="005873E8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5873E8">
        <w:rPr>
          <w:rFonts w:ascii="Arial" w:hAnsi="Arial" w:cs="Arial"/>
          <w:color w:val="14171A"/>
          <w:sz w:val="22"/>
          <w:szCs w:val="22"/>
        </w:rPr>
        <w:t xml:space="preserve">And that’s it! your label on ReceiverVC should now have the text you entered into the </w:t>
      </w:r>
      <w:proofErr w:type="spellStart"/>
      <w:r w:rsidRPr="005873E8">
        <w:rPr>
          <w:rFonts w:ascii="Arial" w:hAnsi="Arial" w:cs="Arial"/>
          <w:color w:val="14171A"/>
          <w:sz w:val="22"/>
          <w:szCs w:val="22"/>
        </w:rPr>
        <w:t>textField</w:t>
      </w:r>
      <w:proofErr w:type="spellEnd"/>
      <w:r w:rsidRPr="005873E8">
        <w:rPr>
          <w:rFonts w:ascii="Arial" w:hAnsi="Arial" w:cs="Arial"/>
          <w:color w:val="14171A"/>
          <w:sz w:val="22"/>
          <w:szCs w:val="22"/>
        </w:rPr>
        <w:t xml:space="preserve"> on SenderVC.</w:t>
      </w:r>
    </w:p>
    <w:p w14:paraId="678ADEA4" w14:textId="77777777" w:rsidR="00381AF6" w:rsidRPr="00C04D74" w:rsidRDefault="00381AF6" w:rsidP="00381AF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  <w:sz w:val="22"/>
          <w:szCs w:val="22"/>
        </w:rPr>
      </w:pPr>
    </w:p>
    <w:sectPr w:rsidR="00381AF6" w:rsidRPr="00C04D74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48E7C" w14:textId="77777777" w:rsidR="00827EE1" w:rsidRDefault="00827EE1">
      <w:r>
        <w:separator/>
      </w:r>
    </w:p>
    <w:p w14:paraId="2C9AF800" w14:textId="77777777" w:rsidR="00827EE1" w:rsidRDefault="00827EE1"/>
  </w:endnote>
  <w:endnote w:type="continuationSeparator" w:id="0">
    <w:p w14:paraId="4B34D4E9" w14:textId="77777777" w:rsidR="00827EE1" w:rsidRDefault="00827EE1">
      <w:r>
        <w:continuationSeparator/>
      </w:r>
    </w:p>
    <w:p w14:paraId="44D8C928" w14:textId="77777777" w:rsidR="00827EE1" w:rsidRDefault="00827E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C3EA3" w14:textId="77777777" w:rsidR="0004017D" w:rsidRDefault="000401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AD95A" w14:textId="77777777" w:rsidR="00827EE1" w:rsidRDefault="00827EE1">
      <w:r>
        <w:separator/>
      </w:r>
    </w:p>
    <w:p w14:paraId="20E12D56" w14:textId="77777777" w:rsidR="00827EE1" w:rsidRDefault="00827EE1"/>
  </w:footnote>
  <w:footnote w:type="continuationSeparator" w:id="0">
    <w:p w14:paraId="6294CDD0" w14:textId="77777777" w:rsidR="00827EE1" w:rsidRDefault="00827EE1">
      <w:r>
        <w:continuationSeparator/>
      </w:r>
    </w:p>
    <w:p w14:paraId="01A8A239" w14:textId="77777777" w:rsidR="00827EE1" w:rsidRDefault="00827E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0147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B4FBC"/>
    <w:multiLevelType w:val="hybridMultilevel"/>
    <w:tmpl w:val="0B28763A"/>
    <w:lvl w:ilvl="0" w:tplc="5B0E8224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b/>
        <w:color w:val="7F7F7F" w:themeColor="text1" w:themeTint="8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A43AD"/>
    <w:multiLevelType w:val="multilevel"/>
    <w:tmpl w:val="0A62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B27B0"/>
    <w:multiLevelType w:val="multilevel"/>
    <w:tmpl w:val="ACAA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46762"/>
    <w:multiLevelType w:val="multilevel"/>
    <w:tmpl w:val="B2F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C190B"/>
    <w:multiLevelType w:val="multilevel"/>
    <w:tmpl w:val="BF10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02CE3"/>
    <w:multiLevelType w:val="multilevel"/>
    <w:tmpl w:val="738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70AED"/>
    <w:multiLevelType w:val="multilevel"/>
    <w:tmpl w:val="B3A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87CCB"/>
    <w:multiLevelType w:val="hybridMultilevel"/>
    <w:tmpl w:val="838A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B656F54"/>
    <w:multiLevelType w:val="multilevel"/>
    <w:tmpl w:val="532C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57E8B"/>
    <w:multiLevelType w:val="multilevel"/>
    <w:tmpl w:val="F98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1E79A2"/>
    <w:multiLevelType w:val="multilevel"/>
    <w:tmpl w:val="245A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05D3F"/>
    <w:multiLevelType w:val="multilevel"/>
    <w:tmpl w:val="E89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4"/>
  </w:num>
  <w:num w:numId="5">
    <w:abstractNumId w:val="8"/>
  </w:num>
  <w:num w:numId="6">
    <w:abstractNumId w:val="12"/>
  </w:num>
  <w:num w:numId="7">
    <w:abstractNumId w:val="4"/>
  </w:num>
  <w:num w:numId="8">
    <w:abstractNumId w:val="6"/>
  </w:num>
  <w:num w:numId="9">
    <w:abstractNumId w:val="9"/>
  </w:num>
  <w:num w:numId="10">
    <w:abstractNumId w:val="10"/>
  </w:num>
  <w:num w:numId="11">
    <w:abstractNumId w:val="2"/>
  </w:num>
  <w:num w:numId="12">
    <w:abstractNumId w:val="13"/>
  </w:num>
  <w:num w:numId="13">
    <w:abstractNumId w:val="15"/>
  </w:num>
  <w:num w:numId="14">
    <w:abstractNumId w:val="4"/>
  </w:num>
  <w:num w:numId="15">
    <w:abstractNumId w:val="4"/>
  </w:num>
  <w:num w:numId="16">
    <w:abstractNumId w:val="4"/>
  </w:num>
  <w:num w:numId="17">
    <w:abstractNumId w:val="11"/>
  </w:num>
  <w:num w:numId="18">
    <w:abstractNumId w:val="3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D9"/>
    <w:rsid w:val="000356CC"/>
    <w:rsid w:val="0004017D"/>
    <w:rsid w:val="00043282"/>
    <w:rsid w:val="00046324"/>
    <w:rsid w:val="000764FF"/>
    <w:rsid w:val="000A2C92"/>
    <w:rsid w:val="000B5594"/>
    <w:rsid w:val="000C2EB3"/>
    <w:rsid w:val="0010084D"/>
    <w:rsid w:val="00151235"/>
    <w:rsid w:val="00181EDF"/>
    <w:rsid w:val="00181F8F"/>
    <w:rsid w:val="001B6D75"/>
    <w:rsid w:val="00224269"/>
    <w:rsid w:val="0022564A"/>
    <w:rsid w:val="00241C36"/>
    <w:rsid w:val="00256526"/>
    <w:rsid w:val="00285622"/>
    <w:rsid w:val="002E0153"/>
    <w:rsid w:val="002E1D61"/>
    <w:rsid w:val="002F010F"/>
    <w:rsid w:val="002F5989"/>
    <w:rsid w:val="00300A18"/>
    <w:rsid w:val="00313F4C"/>
    <w:rsid w:val="003169D9"/>
    <w:rsid w:val="003319CE"/>
    <w:rsid w:val="00335352"/>
    <w:rsid w:val="00381AF6"/>
    <w:rsid w:val="003B66B6"/>
    <w:rsid w:val="003C61FA"/>
    <w:rsid w:val="003F247D"/>
    <w:rsid w:val="004577A6"/>
    <w:rsid w:val="00465576"/>
    <w:rsid w:val="00486673"/>
    <w:rsid w:val="004952B1"/>
    <w:rsid w:val="004B1A6D"/>
    <w:rsid w:val="004B7758"/>
    <w:rsid w:val="0053269F"/>
    <w:rsid w:val="00535700"/>
    <w:rsid w:val="005465E9"/>
    <w:rsid w:val="005563BE"/>
    <w:rsid w:val="005873E8"/>
    <w:rsid w:val="005F33D7"/>
    <w:rsid w:val="005F3401"/>
    <w:rsid w:val="00657879"/>
    <w:rsid w:val="00681A0F"/>
    <w:rsid w:val="0069281F"/>
    <w:rsid w:val="006C3330"/>
    <w:rsid w:val="00707B29"/>
    <w:rsid w:val="00720F16"/>
    <w:rsid w:val="007745F3"/>
    <w:rsid w:val="007E3621"/>
    <w:rsid w:val="007F52D8"/>
    <w:rsid w:val="0080540D"/>
    <w:rsid w:val="0081405B"/>
    <w:rsid w:val="00827EE1"/>
    <w:rsid w:val="008329C8"/>
    <w:rsid w:val="00853778"/>
    <w:rsid w:val="00855FCC"/>
    <w:rsid w:val="008613F0"/>
    <w:rsid w:val="008C0313"/>
    <w:rsid w:val="008E056D"/>
    <w:rsid w:val="00904C87"/>
    <w:rsid w:val="009213DD"/>
    <w:rsid w:val="009B6145"/>
    <w:rsid w:val="009D3EB4"/>
    <w:rsid w:val="009E1926"/>
    <w:rsid w:val="00A12A0C"/>
    <w:rsid w:val="00A33EEA"/>
    <w:rsid w:val="00A35726"/>
    <w:rsid w:val="00A41B0B"/>
    <w:rsid w:val="00A45937"/>
    <w:rsid w:val="00A54C08"/>
    <w:rsid w:val="00A63B74"/>
    <w:rsid w:val="00AC2C94"/>
    <w:rsid w:val="00B16B85"/>
    <w:rsid w:val="00B17749"/>
    <w:rsid w:val="00B30DA4"/>
    <w:rsid w:val="00B40170"/>
    <w:rsid w:val="00BA4490"/>
    <w:rsid w:val="00BB7ABB"/>
    <w:rsid w:val="00BC418D"/>
    <w:rsid w:val="00C04D74"/>
    <w:rsid w:val="00C224E5"/>
    <w:rsid w:val="00C44534"/>
    <w:rsid w:val="00C57AE2"/>
    <w:rsid w:val="00C83601"/>
    <w:rsid w:val="00C90DD1"/>
    <w:rsid w:val="00C930E0"/>
    <w:rsid w:val="00CB1A07"/>
    <w:rsid w:val="00D05013"/>
    <w:rsid w:val="00D054CE"/>
    <w:rsid w:val="00D33FFE"/>
    <w:rsid w:val="00D35A55"/>
    <w:rsid w:val="00D45EE6"/>
    <w:rsid w:val="00DB1758"/>
    <w:rsid w:val="00DB6216"/>
    <w:rsid w:val="00DC6CD1"/>
    <w:rsid w:val="00E3527B"/>
    <w:rsid w:val="00E55ADB"/>
    <w:rsid w:val="00E72798"/>
    <w:rsid w:val="00E90968"/>
    <w:rsid w:val="00EA5526"/>
    <w:rsid w:val="00EA72B9"/>
    <w:rsid w:val="00ED09D7"/>
    <w:rsid w:val="00F14AEB"/>
    <w:rsid w:val="00F3461C"/>
    <w:rsid w:val="00F40BEF"/>
    <w:rsid w:val="00F55CF5"/>
    <w:rsid w:val="00F66ADF"/>
    <w:rsid w:val="00F8333D"/>
    <w:rsid w:val="00F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01EFF"/>
  <w15:chartTrackingRefBased/>
  <w15:docId w15:val="{AC8EA0A0-2F87-754A-ABB9-2E81C33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13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69D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16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9D9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3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621"/>
    <w:rPr>
      <w:color w:val="214C5E" w:themeColor="followedHyperlink"/>
      <w:u w:val="single"/>
    </w:rPr>
  </w:style>
  <w:style w:type="character" w:customStyle="1" w:styleId="pun">
    <w:name w:val="pun"/>
    <w:basedOn w:val="DefaultParagraphFont"/>
    <w:rsid w:val="009E1926"/>
  </w:style>
  <w:style w:type="character" w:customStyle="1" w:styleId="pln">
    <w:name w:val="pln"/>
    <w:basedOn w:val="DefaultParagraphFont"/>
    <w:rsid w:val="009E1926"/>
  </w:style>
  <w:style w:type="character" w:customStyle="1" w:styleId="typ">
    <w:name w:val="typ"/>
    <w:basedOn w:val="DefaultParagraphFont"/>
    <w:rsid w:val="009E1926"/>
  </w:style>
  <w:style w:type="character" w:customStyle="1" w:styleId="hljs-meta">
    <w:name w:val="hljs-meta"/>
    <w:basedOn w:val="DefaultParagraphFont"/>
    <w:rsid w:val="00A63B74"/>
  </w:style>
  <w:style w:type="character" w:customStyle="1" w:styleId="hljs-function">
    <w:name w:val="hljs-function"/>
    <w:basedOn w:val="DefaultParagraphFont"/>
    <w:rsid w:val="00A63B74"/>
  </w:style>
  <w:style w:type="character" w:customStyle="1" w:styleId="hljs-keyword">
    <w:name w:val="hljs-keyword"/>
    <w:basedOn w:val="DefaultParagraphFont"/>
    <w:rsid w:val="00A63B74"/>
  </w:style>
  <w:style w:type="character" w:customStyle="1" w:styleId="hljs-title">
    <w:name w:val="hljs-title"/>
    <w:basedOn w:val="DefaultParagraphFont"/>
    <w:rsid w:val="00A63B74"/>
  </w:style>
  <w:style w:type="character" w:customStyle="1" w:styleId="hljs-params">
    <w:name w:val="hljs-params"/>
    <w:basedOn w:val="DefaultParagraphFont"/>
    <w:rsid w:val="00A63B74"/>
  </w:style>
  <w:style w:type="character" w:customStyle="1" w:styleId="hljs-type">
    <w:name w:val="hljs-type"/>
    <w:basedOn w:val="DefaultParagraphFont"/>
    <w:rsid w:val="00A63B74"/>
  </w:style>
  <w:style w:type="character" w:customStyle="1" w:styleId="hljs-string">
    <w:name w:val="hljs-string"/>
    <w:basedOn w:val="DefaultParagraphFont"/>
    <w:rsid w:val="00A63B74"/>
  </w:style>
  <w:style w:type="character" w:customStyle="1" w:styleId="hljs-literal">
    <w:name w:val="hljs-literal"/>
    <w:basedOn w:val="DefaultParagraphFont"/>
    <w:rsid w:val="00A63B74"/>
  </w:style>
  <w:style w:type="character" w:customStyle="1" w:styleId="kwd">
    <w:name w:val="kwd"/>
    <w:basedOn w:val="DefaultParagraphFont"/>
    <w:rsid w:val="00D33FFE"/>
  </w:style>
  <w:style w:type="character" w:customStyle="1" w:styleId="str">
    <w:name w:val="str"/>
    <w:basedOn w:val="DefaultParagraphFont"/>
    <w:rsid w:val="00D33FFE"/>
  </w:style>
  <w:style w:type="character" w:customStyle="1" w:styleId="com">
    <w:name w:val="com"/>
    <w:basedOn w:val="DefaultParagraphFont"/>
    <w:rsid w:val="00D33FFE"/>
  </w:style>
  <w:style w:type="character" w:customStyle="1" w:styleId="lit">
    <w:name w:val="lit"/>
    <w:basedOn w:val="DefaultParagraphFont"/>
    <w:rsid w:val="00D33FFE"/>
  </w:style>
  <w:style w:type="character" w:customStyle="1" w:styleId="token">
    <w:name w:val="token"/>
    <w:basedOn w:val="DefaultParagraphFont"/>
    <w:rsid w:val="00D33FFE"/>
  </w:style>
  <w:style w:type="character" w:customStyle="1" w:styleId="apple-converted-space">
    <w:name w:val="apple-converted-space"/>
    <w:basedOn w:val="DefaultParagraphFont"/>
    <w:rsid w:val="00300A18"/>
  </w:style>
  <w:style w:type="character" w:customStyle="1" w:styleId="cm-def">
    <w:name w:val="cm-def"/>
    <w:basedOn w:val="DefaultParagraphFont"/>
    <w:rsid w:val="00181EDF"/>
  </w:style>
  <w:style w:type="character" w:customStyle="1" w:styleId="cm-tag">
    <w:name w:val="cm-tag"/>
    <w:basedOn w:val="DefaultParagraphFont"/>
    <w:rsid w:val="00181EDF"/>
  </w:style>
  <w:style w:type="character" w:customStyle="1" w:styleId="cm-property">
    <w:name w:val="cm-property"/>
    <w:basedOn w:val="DefaultParagraphFont"/>
    <w:rsid w:val="00181EDF"/>
  </w:style>
  <w:style w:type="character" w:customStyle="1" w:styleId="cm-error">
    <w:name w:val="cm-error"/>
    <w:basedOn w:val="DefaultParagraphFont"/>
    <w:rsid w:val="00181EDF"/>
  </w:style>
  <w:style w:type="character" w:customStyle="1" w:styleId="cm-number">
    <w:name w:val="cm-number"/>
    <w:basedOn w:val="DefaultParagraphFont"/>
    <w:rsid w:val="00181EDF"/>
  </w:style>
  <w:style w:type="character" w:customStyle="1" w:styleId="cm-variable-3">
    <w:name w:val="cm-variable-3"/>
    <w:basedOn w:val="DefaultParagraphFont"/>
    <w:rsid w:val="00181EDF"/>
  </w:style>
  <w:style w:type="character" w:customStyle="1" w:styleId="cm-string">
    <w:name w:val="cm-string"/>
    <w:basedOn w:val="DefaultParagraphFont"/>
    <w:rsid w:val="00181EDF"/>
  </w:style>
  <w:style w:type="character" w:customStyle="1" w:styleId="cm-atom">
    <w:name w:val="cm-atom"/>
    <w:basedOn w:val="DefaultParagraphFont"/>
    <w:rsid w:val="00181EDF"/>
  </w:style>
  <w:style w:type="paragraph" w:styleId="ListParagraph">
    <w:name w:val="List Paragraph"/>
    <w:basedOn w:val="Normal"/>
    <w:uiPriority w:val="34"/>
    <w:unhideWhenUsed/>
    <w:qFormat/>
    <w:rsid w:val="00720F16"/>
    <w:pPr>
      <w:ind w:left="720"/>
      <w:contextualSpacing/>
    </w:pPr>
  </w:style>
  <w:style w:type="character" w:customStyle="1" w:styleId="hljs-class">
    <w:name w:val="hljs-class"/>
    <w:basedOn w:val="DefaultParagraphFont"/>
    <w:rsid w:val="00DB6216"/>
  </w:style>
  <w:style w:type="character" w:customStyle="1" w:styleId="hljs-builtin">
    <w:name w:val="hljs-built_in"/>
    <w:basedOn w:val="DefaultParagraphFont"/>
    <w:rsid w:val="00DB6216"/>
  </w:style>
  <w:style w:type="character" w:customStyle="1" w:styleId="hljs-number">
    <w:name w:val="hljs-number"/>
    <w:basedOn w:val="DefaultParagraphFont"/>
    <w:rsid w:val="008E056D"/>
  </w:style>
  <w:style w:type="character" w:customStyle="1" w:styleId="hljs-comment">
    <w:name w:val="hljs-comment"/>
    <w:basedOn w:val="DefaultParagraphFont"/>
    <w:rsid w:val="00D054CE"/>
  </w:style>
  <w:style w:type="paragraph" w:customStyle="1" w:styleId="fr">
    <w:name w:val="fr"/>
    <w:basedOn w:val="Normal"/>
    <w:rsid w:val="00855F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3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</w:divsChild>
    </w:div>
    <w:div w:id="3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5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appmaking.com/swift-optionals-how-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appmaking.com/protocols-swift-how-t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ue/Library/Containers/com.microsoft.Word/Data/Library/Application%20Support/Microsoft/Office/16.0/DTS/en-US%7b2452F8D4-DCF1-C446-A251-5BE13A373251%7d/%7b8F5F9866-78F1-724B-8936-19476FB8AB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{8F5F9866-78F1-724B-8936-19476FB8AB24}tf10002086.dotx</Template>
  <TotalTime>502</TotalTime>
  <Pages>9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Arambula</cp:lastModifiedBy>
  <cp:revision>36</cp:revision>
  <dcterms:created xsi:type="dcterms:W3CDTF">2020-03-23T14:26:00Z</dcterms:created>
  <dcterms:modified xsi:type="dcterms:W3CDTF">2020-04-03T14:37:00Z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